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5ECC0" w14:textId="108BCF22" w:rsidR="00D529D2" w:rsidRPr="0048324A" w:rsidRDefault="0048324A" w:rsidP="003034B3">
      <w:pPr>
        <w:pStyle w:val="Perus"/>
        <w:rPr>
          <w:sz w:val="28"/>
          <w:szCs w:val="28"/>
        </w:rPr>
      </w:pPr>
      <w:r w:rsidRPr="0048324A">
        <w:rPr>
          <w:sz w:val="28"/>
          <w:szCs w:val="28"/>
        </w:rPr>
        <w:t>Kokous</w:t>
      </w:r>
    </w:p>
    <w:p w14:paraId="5A38700B" w14:textId="77777777" w:rsidR="00531CC3" w:rsidRPr="00695C19" w:rsidRDefault="00531CC3" w:rsidP="003034B3">
      <w:pPr>
        <w:pStyle w:val="Perus"/>
      </w:pPr>
    </w:p>
    <w:p w14:paraId="422F3E39" w14:textId="77777777" w:rsidR="00531CC3" w:rsidRPr="00695C19" w:rsidRDefault="00531CC3" w:rsidP="003034B3">
      <w:pPr>
        <w:pStyle w:val="Perus"/>
      </w:pPr>
    </w:p>
    <w:p w14:paraId="2972DD96" w14:textId="5ED2E4CA" w:rsidR="00531CC3" w:rsidRPr="00695C19" w:rsidRDefault="00663189" w:rsidP="003034B3">
      <w:pPr>
        <w:pStyle w:val="Perus"/>
      </w:pPr>
      <w:r>
        <w:t>Aika</w:t>
      </w:r>
      <w:r>
        <w:tab/>
      </w:r>
      <w:r>
        <w:tab/>
        <w:t>26.9.2018 klo 12.00</w:t>
      </w:r>
    </w:p>
    <w:p w14:paraId="36AB84E8" w14:textId="77777777" w:rsidR="00781249" w:rsidRPr="00695C19" w:rsidRDefault="00781249" w:rsidP="003034B3">
      <w:pPr>
        <w:pStyle w:val="Perus"/>
      </w:pPr>
    </w:p>
    <w:p w14:paraId="6D1681B5" w14:textId="77777777" w:rsidR="00531CC3" w:rsidRPr="00695C19" w:rsidRDefault="00531CC3" w:rsidP="003034B3">
      <w:pPr>
        <w:pStyle w:val="Perus"/>
      </w:pPr>
    </w:p>
    <w:p w14:paraId="137AFD42" w14:textId="60CAD44F" w:rsidR="00531CC3" w:rsidRPr="00695C19" w:rsidRDefault="00663189" w:rsidP="003034B3">
      <w:pPr>
        <w:pStyle w:val="Perus"/>
      </w:pPr>
      <w:r>
        <w:t>Paikka</w:t>
      </w:r>
      <w:r>
        <w:tab/>
      </w:r>
      <w:r>
        <w:tab/>
        <w:t>Pasilan Haaga-Helia – luokka 5004</w:t>
      </w:r>
    </w:p>
    <w:p w14:paraId="7052943B" w14:textId="77777777" w:rsidR="00531CC3" w:rsidRPr="00695C19" w:rsidRDefault="00531CC3" w:rsidP="003034B3">
      <w:pPr>
        <w:pStyle w:val="Perus"/>
      </w:pPr>
    </w:p>
    <w:p w14:paraId="2B0D91AC" w14:textId="77777777" w:rsidR="00531CC3" w:rsidRPr="00695C19" w:rsidRDefault="00531CC3" w:rsidP="003034B3">
      <w:pPr>
        <w:pStyle w:val="Perus"/>
      </w:pPr>
    </w:p>
    <w:p w14:paraId="0C2AADCB" w14:textId="7CBFA174" w:rsidR="00663189" w:rsidRPr="00695C19" w:rsidRDefault="00663189" w:rsidP="003034B3">
      <w:pPr>
        <w:pStyle w:val="Perus"/>
      </w:pPr>
      <w:r>
        <w:t>Läsnä</w:t>
      </w:r>
      <w:r>
        <w:tab/>
      </w:r>
      <w:r>
        <w:tab/>
        <w:t>Eetu Pihamäki, Markus Nissinen, Jan Parttimaa ja Tero Karvinen</w:t>
      </w:r>
    </w:p>
    <w:p w14:paraId="3278D323" w14:textId="77777777" w:rsidR="00E66CF7" w:rsidRPr="00695C19" w:rsidRDefault="00E66CF7" w:rsidP="00246283">
      <w:pPr>
        <w:pStyle w:val="Riippuva"/>
        <w:ind w:left="0" w:firstLine="0"/>
        <w:rPr>
          <w:lang w:val="fi-FI"/>
        </w:rPr>
      </w:pPr>
    </w:p>
    <w:p w14:paraId="6048C698" w14:textId="77777777" w:rsidR="00A030AF" w:rsidRPr="00695C19" w:rsidRDefault="00246283" w:rsidP="003034B3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Esitylistan asiat</w:t>
      </w:r>
    </w:p>
    <w:p w14:paraId="62F7B019" w14:textId="05709FDB" w:rsidR="00246283" w:rsidRPr="00695C1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Jos ei löydetä yritystä pilotoimaan projektia kuink</w:t>
      </w:r>
      <w:r>
        <w:rPr>
          <w:lang w:val="fi-FI"/>
        </w:rPr>
        <w:t>a se vaikuttaa kussiarvosteluun?</w:t>
      </w:r>
    </w:p>
    <w:p w14:paraId="532BAB16" w14:textId="3B3724B0" w:rsidR="00246283" w:rsidRPr="00695C1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Millä keinoilla meidän kannattaa lähestyä yrityksiä?</w:t>
      </w:r>
    </w:p>
    <w:p w14:paraId="4D4F5C6F" w14:textId="50885D5E" w:rsidR="00246283" w:rsidRPr="00695C1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Jos projekti epäonnistuu, tuleeko kursiarvosanaki hylätty?</w:t>
      </w:r>
    </w:p>
    <w:p w14:paraId="7899E84F" w14:textId="1BC4C987" w:rsidR="00246283" w:rsidRPr="00695C1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Kun vertaillan IdM-järjestelmiä Google Trendissä niin kannattaako sulkea pois ajankohdat, jolloin hakumäärä on 0?</w:t>
      </w:r>
    </w:p>
    <w:p w14:paraId="437224AC" w14:textId="656C9B74" w:rsidR="00246283" w:rsidRPr="00695C1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Mitä haluat GitHub:iin, muuta kuin lokien tiedot?</w:t>
      </w:r>
    </w:p>
    <w:p w14:paraId="200D0270" w14:textId="0DCF12E0" w:rsidR="00A030AF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Miten mainita konsultoinnit lähteissä?</w:t>
      </w:r>
    </w:p>
    <w:p w14:paraId="5C13DA3D" w14:textId="77777777" w:rsidR="00663189" w:rsidRPr="00663189" w:rsidRDefault="00663189" w:rsidP="00663189">
      <w:pPr>
        <w:pStyle w:val="Riippuva"/>
      </w:pPr>
    </w:p>
    <w:p w14:paraId="2E233A23" w14:textId="77777777" w:rsidR="006C66E2" w:rsidRPr="00695C19" w:rsidRDefault="00246283" w:rsidP="002675CD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Läpikäytävät asiat</w:t>
      </w:r>
      <w:r w:rsidR="00A030AF" w:rsidRPr="00695C19">
        <w:rPr>
          <w:lang w:val="fi-FI"/>
        </w:rPr>
        <w:t xml:space="preserve"> ja päätökset</w:t>
      </w:r>
      <w:r w:rsidR="003034B3" w:rsidRPr="00695C19">
        <w:rPr>
          <w:lang w:val="fi-FI"/>
        </w:rPr>
        <w:t>:</w:t>
      </w:r>
    </w:p>
    <w:p w14:paraId="187A1414" w14:textId="718F5060" w:rsidR="002675CD" w:rsidRPr="0066318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Jos ei löydetä yritystä pilotoimaan projektia kuink</w:t>
      </w:r>
      <w:r>
        <w:rPr>
          <w:lang w:val="fi-FI"/>
        </w:rPr>
        <w:t>a se vaikuttaa kussiarvosteluun?</w:t>
      </w:r>
    </w:p>
    <w:p w14:paraId="1E61020F" w14:textId="0DB846D3" w:rsidR="002675CD" w:rsidRPr="00695C19" w:rsidRDefault="00306F51" w:rsidP="00306F51">
      <w:pPr>
        <w:pStyle w:val="Sisennys"/>
        <w:numPr>
          <w:ilvl w:val="0"/>
          <w:numId w:val="24"/>
        </w:numPr>
      </w:pPr>
      <w:r w:rsidRPr="00306F51">
        <w:t>Arvostelu perustuu kokonaisarvosteluun. Jos ei löydetä yritystä, ei se ole maailman loppu. On ollut olemassa semmoisia projekteja, jotka on löytänyt pilotointifirman muttei ole saanut arvosanaksi 5.</w:t>
      </w:r>
    </w:p>
    <w:p w14:paraId="0A98B52C" w14:textId="3040AE02" w:rsidR="002675CD" w:rsidRPr="0066318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Millä keinoilla meidän kannattaa lähestyä yrityksiä?</w:t>
      </w:r>
    </w:p>
    <w:p w14:paraId="1F6B038C" w14:textId="4DD55638" w:rsidR="002675CD" w:rsidRPr="00695C19" w:rsidRDefault="00306F51" w:rsidP="00306F51">
      <w:pPr>
        <w:pStyle w:val="Sisennys"/>
        <w:numPr>
          <w:ilvl w:val="0"/>
          <w:numId w:val="24"/>
        </w:numPr>
      </w:pPr>
      <w:r w:rsidRPr="00306F51">
        <w:t>Omat kontaktiverkostot ovat hyviä pilotointiyrityksen hakuun. Katsokaa esimerkiksi OpenERP -projektin sivulta, kuinka he löysivät pilotointiyrityksen. Kaikenlaisissa tapahtumissa pyöriminen on hyvä verkostoitumiskeino!</w:t>
      </w:r>
    </w:p>
    <w:p w14:paraId="6773CBED" w14:textId="59E6D0F2" w:rsidR="002675CD" w:rsidRPr="0066318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Jos projekti epäonnistuu, tuleeko kursiarvosanaki hylätty?</w:t>
      </w:r>
    </w:p>
    <w:p w14:paraId="60633A88" w14:textId="1EB22197" w:rsidR="002675CD" w:rsidRPr="00695C19" w:rsidRDefault="00306F51" w:rsidP="00306F51">
      <w:pPr>
        <w:pStyle w:val="Sisennys"/>
        <w:numPr>
          <w:ilvl w:val="0"/>
          <w:numId w:val="24"/>
        </w:numPr>
      </w:pPr>
      <w:r w:rsidRPr="00306F51">
        <w:t>Kurssiarvosanaksi tulee hylätty riippuu siitä kuinka pahasti projekti epäonnistuu. Tero on matkan aikana hylännyt projekteja vaikka he eivät vielä ole varsinaisesti valmiita...</w:t>
      </w:r>
    </w:p>
    <w:p w14:paraId="59C961C6" w14:textId="0B1B2F2B" w:rsidR="002675CD" w:rsidRPr="0066318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Kun vertaillan IdM-järjestelmiä Google Trendissä niin kannattaako sulkea pois ajankohdat, jolloin hakumäärä on 0?</w:t>
      </w:r>
    </w:p>
    <w:p w14:paraId="1DB8D820" w14:textId="28ADC78D" w:rsidR="002675CD" w:rsidRPr="00695C19" w:rsidRDefault="00306F51" w:rsidP="00306F51">
      <w:pPr>
        <w:pStyle w:val="Sisennys"/>
        <w:numPr>
          <w:ilvl w:val="0"/>
          <w:numId w:val="24"/>
        </w:numPr>
      </w:pPr>
      <w:r w:rsidRPr="00306F51">
        <w:lastRenderedPageBreak/>
        <w:t>Vertailkaa Google Trendsissä käppyröitä päällekkäin yhdeltä kuvalta. Vertailusta kannattaa tehdä yksityiskohtaisesti asiaa projektin verkkosivulle. Halutaan nähdä tuloksia ja mielipiteitä!</w:t>
      </w:r>
      <w:r>
        <w:t xml:space="preserve"> </w:t>
      </w:r>
      <w:r w:rsidRPr="00306F51">
        <w:t>Kannattaa heti laittaa vertailua blogiin!</w:t>
      </w:r>
    </w:p>
    <w:p w14:paraId="57480C61" w14:textId="4897AC3D" w:rsidR="002675CD" w:rsidRPr="0066318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Mitä haluat GitHub:iin, muuta kuin lokien tiedot?</w:t>
      </w:r>
    </w:p>
    <w:p w14:paraId="020FCD65" w14:textId="112FD966" w:rsidR="002675CD" w:rsidRPr="00695C19" w:rsidRDefault="00306F51" w:rsidP="00306F51">
      <w:pPr>
        <w:pStyle w:val="Sisennys"/>
        <w:numPr>
          <w:ilvl w:val="0"/>
          <w:numId w:val="24"/>
        </w:numPr>
      </w:pPr>
      <w:r w:rsidRPr="00306F51">
        <w:t>Kaikki, mikä ei ole salaista kannattaa laittaa GitHubiin.</w:t>
      </w:r>
    </w:p>
    <w:p w14:paraId="33473B3D" w14:textId="70F75E7C" w:rsidR="002675CD" w:rsidRPr="0066318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Miten mainita konsultoinnit lähteissä?</w:t>
      </w:r>
    </w:p>
    <w:p w14:paraId="015BBC55" w14:textId="0E6BE933" w:rsidR="002675CD" w:rsidRPr="00695C19" w:rsidRDefault="00306F51" w:rsidP="00306F51">
      <w:pPr>
        <w:pStyle w:val="Sisennys"/>
        <w:numPr>
          <w:ilvl w:val="0"/>
          <w:numId w:val="24"/>
        </w:numPr>
      </w:pPr>
      <w:r w:rsidRPr="00306F51">
        <w:t>Konsultoinneista kannattaa haastatella julkisesti blogiin. Jatkossa siis näin!</w:t>
      </w:r>
    </w:p>
    <w:p w14:paraId="3754BFE1" w14:textId="77777777" w:rsidR="00246283" w:rsidRPr="00306F51" w:rsidRDefault="00246283" w:rsidP="00663189">
      <w:pPr>
        <w:pStyle w:val="Riippuva"/>
        <w:rPr>
          <w:lang w:val="fi-FI"/>
        </w:rPr>
      </w:pPr>
    </w:p>
    <w:p w14:paraId="4951DAA7" w14:textId="77777777" w:rsidR="003034B3" w:rsidRPr="00695C19" w:rsidRDefault="00A030AF" w:rsidP="006C66E2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Muut asiat</w:t>
      </w:r>
    </w:p>
    <w:p w14:paraId="643E1BA5" w14:textId="770D4889" w:rsidR="00A030AF" w:rsidRPr="00695C19" w:rsidRDefault="00306F51" w:rsidP="002675CD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Miten blogia kannattaa kirjoittaa?</w:t>
      </w:r>
    </w:p>
    <w:p w14:paraId="3DB7871F" w14:textId="7D0072E7" w:rsidR="002675CD" w:rsidRPr="00695C19" w:rsidRDefault="00306F51" w:rsidP="00BA07DD">
      <w:pPr>
        <w:pStyle w:val="Sisennys"/>
        <w:numPr>
          <w:ilvl w:val="0"/>
          <w:numId w:val="24"/>
        </w:numPr>
      </w:pPr>
      <w:r w:rsidRPr="00306F51">
        <w:t>Kannattaa heti laittaa vertailua blogiin!</w:t>
      </w:r>
      <w:r>
        <w:t xml:space="preserve"> </w:t>
      </w:r>
      <w:r w:rsidRPr="00306F51">
        <w:t>Joka</w:t>
      </w:r>
      <w:r w:rsidR="00BA07DD">
        <w:t xml:space="preserve">inen kirjoittaa oman postauksen. </w:t>
      </w:r>
      <w:r w:rsidR="00BA07DD" w:rsidRPr="00BA07DD">
        <w:t>Raakileita GitHubiin ja valmiimpia blogiin.</w:t>
      </w:r>
    </w:p>
    <w:p w14:paraId="44C7859B" w14:textId="16D4FF14" w:rsidR="00A030AF" w:rsidRPr="00695C19" w:rsidRDefault="00306F51" w:rsidP="002675CD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Miten tunnit kirjataan?</w:t>
      </w:r>
    </w:p>
    <w:p w14:paraId="355D60E1" w14:textId="468C0829" w:rsidR="002675CD" w:rsidRPr="00695C19" w:rsidRDefault="00306F51" w:rsidP="00306F51">
      <w:pPr>
        <w:pStyle w:val="Sisennys"/>
        <w:numPr>
          <w:ilvl w:val="0"/>
          <w:numId w:val="24"/>
        </w:numPr>
      </w:pPr>
      <w:r w:rsidRPr="00306F51">
        <w:t>Jatkossa: Pitää näkyä kaikkien viime viikon tunnit!</w:t>
      </w:r>
    </w:p>
    <w:p w14:paraId="133638B1" w14:textId="77777777" w:rsidR="006C66E2" w:rsidRPr="00695C19" w:rsidRDefault="006C66E2" w:rsidP="00BA07DD">
      <w:pPr>
        <w:pStyle w:val="Sisennys"/>
        <w:ind w:left="0"/>
      </w:pPr>
    </w:p>
    <w:p w14:paraId="22299B85" w14:textId="77777777" w:rsidR="000C7DA1" w:rsidRDefault="000C7DA1" w:rsidP="000C7DA1">
      <w:pPr>
        <w:pStyle w:val="Riippuva"/>
        <w:numPr>
          <w:ilvl w:val="0"/>
          <w:numId w:val="22"/>
        </w:numPr>
        <w:rPr>
          <w:lang w:val="fi-FI"/>
        </w:rPr>
      </w:pPr>
      <w:r>
        <w:rPr>
          <w:lang w:val="fi-FI"/>
        </w:rPr>
        <w:t>Tehtävät</w:t>
      </w:r>
    </w:p>
    <w:p w14:paraId="31400027" w14:textId="77777777" w:rsidR="000C7DA1" w:rsidRDefault="0017068B" w:rsidP="000C7DA1">
      <w:pPr>
        <w:pStyle w:val="Sisennys"/>
      </w:pPr>
      <w:r>
        <w:t>Nimi: Eetu Pihamäki</w:t>
      </w:r>
    </w:p>
    <w:p w14:paraId="7F52B2E7" w14:textId="23956C36" w:rsidR="0017068B" w:rsidRDefault="0017068B" w:rsidP="000C7DA1">
      <w:pPr>
        <w:pStyle w:val="Sisennys"/>
      </w:pPr>
      <w:r>
        <w:t>Tehtävä:</w:t>
      </w:r>
      <w:r w:rsidR="00BA07DD">
        <w:t xml:space="preserve"> </w:t>
      </w:r>
      <w:r w:rsidR="002B27CA">
        <w:t>Kirjoittaa pöytäkirjan puhtaaksi, tekee seuraavan viikon esityslistan</w:t>
      </w:r>
      <w:r w:rsidR="007754EC">
        <w:t xml:space="preserve">. </w:t>
      </w:r>
    </w:p>
    <w:p w14:paraId="22A646D9" w14:textId="6E827C1F" w:rsidR="0017068B" w:rsidRDefault="0017068B" w:rsidP="000C7DA1">
      <w:pPr>
        <w:pStyle w:val="Sisennys"/>
      </w:pPr>
      <w:r>
        <w:t>Määräaika:</w:t>
      </w:r>
      <w:r w:rsidR="002B27CA">
        <w:t xml:space="preserve"> 3.10.2018</w:t>
      </w:r>
    </w:p>
    <w:p w14:paraId="5FF8C148" w14:textId="7285B853" w:rsidR="0017068B" w:rsidRDefault="0017068B" w:rsidP="000C7DA1">
      <w:pPr>
        <w:pStyle w:val="Sisennys"/>
      </w:pPr>
      <w:r>
        <w:t>Lopputulos:</w:t>
      </w:r>
      <w:r w:rsidR="002B27CA">
        <w:t xml:space="preserve"> Pöytäkirja ja esityslista tehtynä GitHubissa.</w:t>
      </w:r>
    </w:p>
    <w:p w14:paraId="651BC7D0" w14:textId="77777777" w:rsidR="0017068B" w:rsidRDefault="0017068B" w:rsidP="000C7DA1">
      <w:pPr>
        <w:pStyle w:val="Sisennys"/>
      </w:pPr>
    </w:p>
    <w:p w14:paraId="75CD5C89" w14:textId="77777777" w:rsidR="0017068B" w:rsidRDefault="0017068B" w:rsidP="0017068B">
      <w:pPr>
        <w:pStyle w:val="Sisennys"/>
      </w:pPr>
      <w:r>
        <w:t>Nimi: Jan Parttimaa</w:t>
      </w:r>
    </w:p>
    <w:p w14:paraId="6263FC23" w14:textId="360A87DA" w:rsidR="0017068B" w:rsidRDefault="0017068B" w:rsidP="0017068B">
      <w:pPr>
        <w:pStyle w:val="Sisennys"/>
      </w:pPr>
      <w:r>
        <w:t>Tehtävä:</w:t>
      </w:r>
      <w:r w:rsidR="002B27CA">
        <w:t xml:space="preserve"> Siirtää OneDrivestä tiedostot GitHubiin.</w:t>
      </w:r>
    </w:p>
    <w:p w14:paraId="30CCBB09" w14:textId="73A4C0A9" w:rsidR="0017068B" w:rsidRDefault="0017068B" w:rsidP="0017068B">
      <w:pPr>
        <w:pStyle w:val="Sisennys"/>
      </w:pPr>
      <w:r>
        <w:t>Määräaika:</w:t>
      </w:r>
      <w:r w:rsidR="002B27CA">
        <w:t xml:space="preserve"> 3.10.2018</w:t>
      </w:r>
    </w:p>
    <w:p w14:paraId="39300676" w14:textId="4E506C19" w:rsidR="0017068B" w:rsidRPr="000C7DA1" w:rsidRDefault="0017068B" w:rsidP="0017068B">
      <w:pPr>
        <w:pStyle w:val="Sisennys"/>
      </w:pPr>
      <w:r>
        <w:t>Lopputulos:</w:t>
      </w:r>
      <w:r w:rsidR="002B27CA">
        <w:t xml:space="preserve"> Tiedot siirrettynä GitHubiin</w:t>
      </w:r>
    </w:p>
    <w:p w14:paraId="0274AD92" w14:textId="77777777" w:rsidR="0017068B" w:rsidRDefault="0017068B" w:rsidP="000C7DA1">
      <w:pPr>
        <w:pStyle w:val="Sisennys"/>
      </w:pPr>
    </w:p>
    <w:p w14:paraId="51335F34" w14:textId="77777777" w:rsidR="0017068B" w:rsidRDefault="0017068B" w:rsidP="0017068B">
      <w:pPr>
        <w:pStyle w:val="Sisennys"/>
      </w:pPr>
      <w:r>
        <w:t>Nimi: Markus Nissinen</w:t>
      </w:r>
    </w:p>
    <w:p w14:paraId="3AD82B54" w14:textId="39F62889" w:rsidR="0017068B" w:rsidRDefault="0017068B" w:rsidP="0017068B">
      <w:pPr>
        <w:pStyle w:val="Sisennys"/>
      </w:pPr>
      <w:r>
        <w:lastRenderedPageBreak/>
        <w:t>Tehtävä:</w:t>
      </w:r>
      <w:r w:rsidR="002B27CA">
        <w:t xml:space="preserve"> Katsoo Google Trends:tä</w:t>
      </w:r>
      <w:r w:rsidR="007754EC">
        <w:t xml:space="preserve"> mitkä järjestelmät ovat suosituimpia sekä vertailee vielä sitä mukaan lisää kun karsiutuu.</w:t>
      </w:r>
    </w:p>
    <w:p w14:paraId="12031367" w14:textId="22642D68" w:rsidR="0017068B" w:rsidRDefault="0017068B" w:rsidP="0017068B">
      <w:pPr>
        <w:pStyle w:val="Sisennys"/>
      </w:pPr>
      <w:r>
        <w:t>Määräaika:</w:t>
      </w:r>
      <w:r w:rsidR="002B27CA">
        <w:t xml:space="preserve"> 3.10.2018</w:t>
      </w:r>
    </w:p>
    <w:p w14:paraId="1B0C20C0" w14:textId="0451FCD6" w:rsidR="0017068B" w:rsidRPr="000C7DA1" w:rsidRDefault="0017068B" w:rsidP="0021328E">
      <w:pPr>
        <w:pStyle w:val="Sisennys"/>
      </w:pPr>
      <w:r>
        <w:t>Lopputulos:</w:t>
      </w:r>
      <w:r w:rsidR="002B27CA">
        <w:t xml:space="preserve"> Google Trend:stä katsottu mitkä järjestelmät olivat suosituimpia, sekä </w:t>
      </w:r>
      <w:r w:rsidR="007754EC">
        <w:t>suosituimpien kesken suositumpia.</w:t>
      </w:r>
    </w:p>
    <w:p w14:paraId="6E99597E" w14:textId="504048DB" w:rsidR="0048324A" w:rsidRPr="0048324A" w:rsidRDefault="001E1B58" w:rsidP="0048324A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 xml:space="preserve">Seuraava </w:t>
      </w:r>
      <w:r w:rsidR="0048324A">
        <w:rPr>
          <w:lang w:val="fi-FI"/>
        </w:rPr>
        <w:t>kokous</w:t>
      </w:r>
    </w:p>
    <w:p w14:paraId="32558B54" w14:textId="324B3C88" w:rsidR="006C66E2" w:rsidRDefault="0048324A" w:rsidP="006C66E2">
      <w:pPr>
        <w:pStyle w:val="Sisennys"/>
      </w:pPr>
      <w:r>
        <w:t>Aika</w:t>
      </w:r>
      <w:r>
        <w:tab/>
        <w:t>3.10.2018 klo 12.00</w:t>
      </w:r>
    </w:p>
    <w:p w14:paraId="0B5E035A" w14:textId="724EBFBF" w:rsidR="0048324A" w:rsidRPr="00695C19" w:rsidRDefault="0048324A" w:rsidP="006C66E2">
      <w:pPr>
        <w:pStyle w:val="Sisennys"/>
      </w:pPr>
      <w:r>
        <w:t>Paikka</w:t>
      </w:r>
      <w:r>
        <w:tab/>
        <w:t>Pasilan Haaga-Helia – luokka 5004</w:t>
      </w:r>
    </w:p>
    <w:p w14:paraId="16CEE2EB" w14:textId="77777777" w:rsidR="006C66E2" w:rsidRPr="00695C19" w:rsidRDefault="006C66E2" w:rsidP="006C66E2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Palaverin päättäminen</w:t>
      </w:r>
    </w:p>
    <w:p w14:paraId="40CA3108" w14:textId="6F7E0F5E" w:rsidR="0001575B" w:rsidRPr="00695C19" w:rsidRDefault="0001575B" w:rsidP="0001575B">
      <w:pPr>
        <w:pStyle w:val="Sisennys"/>
      </w:pPr>
      <w:r>
        <w:t>Aika</w:t>
      </w:r>
      <w:r>
        <w:tab/>
        <w:t>26.9.2018 klo 14.05</w:t>
      </w:r>
      <w:bookmarkStart w:id="0" w:name="_GoBack"/>
      <w:bookmarkEnd w:id="0"/>
    </w:p>
    <w:p w14:paraId="5F410079" w14:textId="77777777" w:rsidR="006C66E2" w:rsidRPr="006C66E2" w:rsidRDefault="006C66E2" w:rsidP="006C66E2">
      <w:pPr>
        <w:pStyle w:val="Sisennys"/>
      </w:pPr>
    </w:p>
    <w:p w14:paraId="5BBBFEB8" w14:textId="77777777" w:rsidR="006C66E2" w:rsidRDefault="006C66E2" w:rsidP="006C66E2">
      <w:pPr>
        <w:pStyle w:val="Perus"/>
      </w:pPr>
    </w:p>
    <w:p w14:paraId="5627ADBD" w14:textId="77777777" w:rsidR="006C66E2" w:rsidRDefault="006C66E2" w:rsidP="006C66E2">
      <w:pPr>
        <w:pStyle w:val="Perus"/>
      </w:pPr>
    </w:p>
    <w:p w14:paraId="4B40FDC8" w14:textId="77777777" w:rsidR="006C66E2" w:rsidRPr="003034B3" w:rsidRDefault="006C66E2" w:rsidP="006C66E2">
      <w:pPr>
        <w:pStyle w:val="Perus"/>
      </w:pPr>
    </w:p>
    <w:p w14:paraId="1754BE7F" w14:textId="77777777" w:rsidR="003034B3" w:rsidRPr="003034B3" w:rsidRDefault="003034B3" w:rsidP="003034B3">
      <w:pPr>
        <w:pStyle w:val="Perus"/>
      </w:pPr>
    </w:p>
    <w:p w14:paraId="291CC3A3" w14:textId="77777777" w:rsidR="003034B3" w:rsidRPr="003034B3" w:rsidRDefault="003034B3" w:rsidP="003034B3">
      <w:pPr>
        <w:pStyle w:val="Perus"/>
      </w:pPr>
    </w:p>
    <w:p w14:paraId="4F8A1237" w14:textId="77777777" w:rsidR="003034B3" w:rsidRPr="003034B3" w:rsidRDefault="003034B3" w:rsidP="003034B3">
      <w:pPr>
        <w:pStyle w:val="Perus"/>
      </w:pPr>
    </w:p>
    <w:p w14:paraId="7EE9A530" w14:textId="77777777" w:rsidR="003034B3" w:rsidRPr="003034B3" w:rsidRDefault="003034B3" w:rsidP="003034B3">
      <w:pPr>
        <w:pStyle w:val="Perus"/>
      </w:pPr>
    </w:p>
    <w:p w14:paraId="64732124" w14:textId="77777777" w:rsidR="003034B3" w:rsidRPr="003034B3" w:rsidRDefault="003034B3" w:rsidP="003034B3">
      <w:pPr>
        <w:pStyle w:val="Perus"/>
      </w:pPr>
    </w:p>
    <w:p w14:paraId="2FCB41EA" w14:textId="77777777" w:rsidR="003034B3" w:rsidRPr="003034B3" w:rsidRDefault="003034B3" w:rsidP="003034B3">
      <w:pPr>
        <w:pStyle w:val="Perus"/>
      </w:pPr>
    </w:p>
    <w:sectPr w:rsidR="003034B3" w:rsidRPr="003034B3" w:rsidSect="00D4326F">
      <w:headerReference w:type="default" r:id="rId8"/>
      <w:pgSz w:w="11906" w:h="16838" w:code="9"/>
      <w:pgMar w:top="567" w:right="851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CB9DD" w14:textId="77777777" w:rsidR="00D529D2" w:rsidRDefault="00D529D2" w:rsidP="009C0A8B">
      <w:pPr>
        <w:spacing w:after="0" w:line="240" w:lineRule="auto"/>
      </w:pPr>
      <w:r>
        <w:separator/>
      </w:r>
    </w:p>
  </w:endnote>
  <w:endnote w:type="continuationSeparator" w:id="0">
    <w:p w14:paraId="4BF313A6" w14:textId="77777777" w:rsidR="00D529D2" w:rsidRDefault="00D529D2" w:rsidP="009C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74523" w14:textId="77777777" w:rsidR="00D529D2" w:rsidRDefault="00D529D2" w:rsidP="009C0A8B">
      <w:pPr>
        <w:spacing w:after="0" w:line="240" w:lineRule="auto"/>
      </w:pPr>
      <w:r>
        <w:separator/>
      </w:r>
    </w:p>
  </w:footnote>
  <w:footnote w:type="continuationSeparator" w:id="0">
    <w:p w14:paraId="44E42C1A" w14:textId="77777777" w:rsidR="00D529D2" w:rsidRDefault="00D529D2" w:rsidP="009C0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92EA4" w14:textId="48463823" w:rsidR="00BE5A70" w:rsidRPr="00BE5A70" w:rsidRDefault="00594B37" w:rsidP="00BE5A70">
    <w:pPr>
      <w:pStyle w:val="Perus"/>
      <w:rPr>
        <w:b/>
      </w:rPr>
    </w:pPr>
    <w:r w:rsidRPr="00BE5A70">
      <w:rPr>
        <w:b/>
      </w:rPr>
      <w:t>Pisnismiehet</w:t>
    </w:r>
    <w:r>
      <w:rPr>
        <w:b/>
      </w:rPr>
      <w:tab/>
    </w:r>
    <w:r>
      <w:rPr>
        <w:b/>
      </w:rPr>
      <w:tab/>
    </w:r>
    <w:r>
      <w:rPr>
        <w:b/>
      </w:rPr>
      <w:tab/>
      <w:t>Kokousmui</w:t>
    </w:r>
    <w:r w:rsidR="00531CC3">
      <w:rPr>
        <w:b/>
      </w:rPr>
      <w:t>s</w:t>
    </w:r>
    <w:r>
      <w:rPr>
        <w:b/>
      </w:rPr>
      <w:t>tio</w:t>
    </w:r>
    <w:r w:rsidR="00E66CF7">
      <w:rPr>
        <w:b/>
      </w:rPr>
      <w:t>/Pöytäkirja</w:t>
    </w:r>
    <w:r w:rsidR="00E66CF7">
      <w:rPr>
        <w:b/>
      </w:rPr>
      <w:tab/>
    </w:r>
    <w:r w:rsidR="00F13395" w:rsidRPr="00594B37">
      <w:fldChar w:fldCharType="begin"/>
    </w:r>
    <w:r w:rsidR="00F13395" w:rsidRPr="00594B37">
      <w:instrText xml:space="preserve"> PAGE   \* MERGEFORMAT </w:instrText>
    </w:r>
    <w:r w:rsidR="00F13395" w:rsidRPr="00594B37">
      <w:fldChar w:fldCharType="separate"/>
    </w:r>
    <w:r w:rsidR="0001575B">
      <w:rPr>
        <w:noProof/>
      </w:rPr>
      <w:t>3</w:t>
    </w:r>
    <w:r w:rsidR="00F13395" w:rsidRPr="00594B37">
      <w:fldChar w:fldCharType="end"/>
    </w:r>
    <w:r w:rsidR="00F13395" w:rsidRPr="00594B37">
      <w:t>(</w:t>
    </w:r>
    <w:r w:rsidR="0021328E">
      <w:rPr>
        <w:noProof/>
      </w:rPr>
      <w:fldChar w:fldCharType="begin"/>
    </w:r>
    <w:r w:rsidR="0021328E">
      <w:rPr>
        <w:noProof/>
      </w:rPr>
      <w:instrText xml:space="preserve"> SECTIONPAGES   \* MERGEFORMAT </w:instrText>
    </w:r>
    <w:r w:rsidR="0021328E">
      <w:rPr>
        <w:noProof/>
      </w:rPr>
      <w:fldChar w:fldCharType="separate"/>
    </w:r>
    <w:r w:rsidR="0001575B">
      <w:rPr>
        <w:noProof/>
      </w:rPr>
      <w:t>3</w:t>
    </w:r>
    <w:r w:rsidR="0021328E">
      <w:rPr>
        <w:noProof/>
      </w:rPr>
      <w:fldChar w:fldCharType="end"/>
    </w:r>
    <w:r w:rsidR="00F13395" w:rsidRPr="00594B37">
      <w:t>)</w:t>
    </w:r>
  </w:p>
  <w:p w14:paraId="7A7F0F68" w14:textId="77777777" w:rsidR="00531CC3" w:rsidRDefault="00531CC3" w:rsidP="00531CC3">
    <w:pPr>
      <w:pStyle w:val="Perus"/>
    </w:pPr>
    <w:r>
      <w:t>Haaga-Helia amk</w:t>
    </w:r>
  </w:p>
  <w:p w14:paraId="777F1412" w14:textId="103A071B" w:rsidR="00187E36" w:rsidRDefault="00531CC3" w:rsidP="00BE5A70">
    <w:pPr>
      <w:pStyle w:val="Perus"/>
    </w:pPr>
    <w:r>
      <w:t>Avoimen lähdekoodin IdM ratkaisu</w:t>
    </w:r>
    <w:r w:rsidR="00187E36">
      <w:tab/>
    </w:r>
    <w:r>
      <w:tab/>
    </w:r>
    <w:r w:rsidR="00187E36">
      <w:fldChar w:fldCharType="begin"/>
    </w:r>
    <w:r w:rsidR="00187E36">
      <w:instrText xml:space="preserve"> TIME \@ "d.M.yyyy" </w:instrText>
    </w:r>
    <w:r w:rsidR="00187E36">
      <w:fldChar w:fldCharType="separate"/>
    </w:r>
    <w:r w:rsidR="00306F51">
      <w:rPr>
        <w:noProof/>
      </w:rPr>
      <w:t>26.9.2018</w:t>
    </w:r>
    <w:r w:rsidR="00187E36">
      <w:fldChar w:fldCharType="end"/>
    </w:r>
  </w:p>
  <w:p w14:paraId="6131EA27" w14:textId="77777777" w:rsidR="00F13395" w:rsidRDefault="00F13395" w:rsidP="00F13395">
    <w:pPr>
      <w:pStyle w:val="Perus"/>
    </w:pPr>
  </w:p>
  <w:p w14:paraId="52F0BE7F" w14:textId="77777777" w:rsidR="00187E36" w:rsidRDefault="00187E36" w:rsidP="00F13395">
    <w:pPr>
      <w:pStyle w:val="Perus"/>
    </w:pPr>
  </w:p>
  <w:p w14:paraId="78C8F04A" w14:textId="77777777" w:rsidR="00187E36" w:rsidRDefault="00187E36" w:rsidP="00F13395">
    <w:pPr>
      <w:pStyle w:val="Per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04B6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C65"/>
    <w:multiLevelType w:val="hybridMultilevel"/>
    <w:tmpl w:val="F3F496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047B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E106C"/>
    <w:multiLevelType w:val="hybridMultilevel"/>
    <w:tmpl w:val="2C8C635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B0A26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636A4"/>
    <w:multiLevelType w:val="hybridMultilevel"/>
    <w:tmpl w:val="F0FED1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2030"/>
    <w:multiLevelType w:val="hybridMultilevel"/>
    <w:tmpl w:val="05225DB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B0AF9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B50EF"/>
    <w:multiLevelType w:val="hybridMultilevel"/>
    <w:tmpl w:val="E952871C"/>
    <w:lvl w:ilvl="0" w:tplc="F19222D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441457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17F2"/>
    <w:multiLevelType w:val="hybridMultilevel"/>
    <w:tmpl w:val="38DE0C6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917DE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06425"/>
    <w:multiLevelType w:val="hybridMultilevel"/>
    <w:tmpl w:val="5A7E1F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82D7B"/>
    <w:multiLevelType w:val="hybridMultilevel"/>
    <w:tmpl w:val="BB541E7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626F5"/>
    <w:multiLevelType w:val="hybridMultilevel"/>
    <w:tmpl w:val="57EEC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B073A"/>
    <w:multiLevelType w:val="multilevel"/>
    <w:tmpl w:val="1E7280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8869BB"/>
    <w:multiLevelType w:val="hybridMultilevel"/>
    <w:tmpl w:val="5F747DE2"/>
    <w:lvl w:ilvl="0" w:tplc="040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D7504"/>
    <w:multiLevelType w:val="hybridMultilevel"/>
    <w:tmpl w:val="C29ED0A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B4FF5"/>
    <w:multiLevelType w:val="hybridMultilevel"/>
    <w:tmpl w:val="2B6406CE"/>
    <w:lvl w:ilvl="0" w:tplc="1CB219F4">
      <w:start w:val="1"/>
      <w:numFmt w:val="bullet"/>
      <w:lvlText w:val=""/>
      <w:lvlJc w:val="left"/>
      <w:pPr>
        <w:ind w:left="3328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9" w15:restartNumberingAfterBreak="0">
    <w:nsid w:val="5E6758AC"/>
    <w:multiLevelType w:val="multilevel"/>
    <w:tmpl w:val="040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56C3A2E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B4F4F"/>
    <w:multiLevelType w:val="hybridMultilevel"/>
    <w:tmpl w:val="704C867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E7075"/>
    <w:multiLevelType w:val="hybridMultilevel"/>
    <w:tmpl w:val="22AA19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D67B9"/>
    <w:multiLevelType w:val="hybridMultilevel"/>
    <w:tmpl w:val="18084E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45DA5"/>
    <w:multiLevelType w:val="hybridMultilevel"/>
    <w:tmpl w:val="477A68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23"/>
  </w:num>
  <w:num w:numId="4">
    <w:abstractNumId w:val="4"/>
  </w:num>
  <w:num w:numId="5">
    <w:abstractNumId w:val="2"/>
  </w:num>
  <w:num w:numId="6">
    <w:abstractNumId w:val="0"/>
  </w:num>
  <w:num w:numId="7">
    <w:abstractNumId w:val="20"/>
  </w:num>
  <w:num w:numId="8">
    <w:abstractNumId w:val="17"/>
  </w:num>
  <w:num w:numId="9">
    <w:abstractNumId w:val="12"/>
  </w:num>
  <w:num w:numId="10">
    <w:abstractNumId w:val="14"/>
  </w:num>
  <w:num w:numId="11">
    <w:abstractNumId w:val="9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2"/>
  </w:num>
  <w:num w:numId="17">
    <w:abstractNumId w:val="24"/>
  </w:num>
  <w:num w:numId="18">
    <w:abstractNumId w:val="10"/>
  </w:num>
  <w:num w:numId="19">
    <w:abstractNumId w:val="19"/>
  </w:num>
  <w:num w:numId="20">
    <w:abstractNumId w:val="8"/>
  </w:num>
  <w:num w:numId="21">
    <w:abstractNumId w:val="16"/>
  </w:num>
  <w:num w:numId="22">
    <w:abstractNumId w:val="13"/>
  </w:num>
  <w:num w:numId="23">
    <w:abstractNumId w:val="15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ttachedTemplate r:id="rId1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D2"/>
    <w:rsid w:val="0001575B"/>
    <w:rsid w:val="000C7DA1"/>
    <w:rsid w:val="0017068B"/>
    <w:rsid w:val="00187E36"/>
    <w:rsid w:val="001C3380"/>
    <w:rsid w:val="001E1B58"/>
    <w:rsid w:val="0021328E"/>
    <w:rsid w:val="00246283"/>
    <w:rsid w:val="002675CD"/>
    <w:rsid w:val="002B27CA"/>
    <w:rsid w:val="003034B3"/>
    <w:rsid w:val="00306F51"/>
    <w:rsid w:val="0045556E"/>
    <w:rsid w:val="0048324A"/>
    <w:rsid w:val="00531CC3"/>
    <w:rsid w:val="00594B37"/>
    <w:rsid w:val="00663189"/>
    <w:rsid w:val="00695C19"/>
    <w:rsid w:val="006C66E2"/>
    <w:rsid w:val="00756FD4"/>
    <w:rsid w:val="007754EC"/>
    <w:rsid w:val="00781249"/>
    <w:rsid w:val="008424B2"/>
    <w:rsid w:val="009C0A8B"/>
    <w:rsid w:val="00A030AF"/>
    <w:rsid w:val="00BA07DD"/>
    <w:rsid w:val="00BE5A70"/>
    <w:rsid w:val="00C9449A"/>
    <w:rsid w:val="00D4326F"/>
    <w:rsid w:val="00D529D2"/>
    <w:rsid w:val="00E1071F"/>
    <w:rsid w:val="00E66CF7"/>
    <w:rsid w:val="00E67384"/>
    <w:rsid w:val="00F1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0280541"/>
  <w15:chartTrackingRefBased/>
  <w15:docId w15:val="{15D77431-B6D0-4047-B8B9-DCD14AC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us">
    <w:name w:val="Perus"/>
    <w:basedOn w:val="Normal"/>
    <w:link w:val="PerusChar"/>
    <w:qFormat/>
    <w:rsid w:val="00D4326F"/>
    <w:pPr>
      <w:spacing w:after="0" w:line="240" w:lineRule="auto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C0A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erusChar">
    <w:name w:val="Perus Char"/>
    <w:basedOn w:val="DefaultParagraphFont"/>
    <w:link w:val="Perus"/>
    <w:rsid w:val="00D4326F"/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9C0A8B"/>
  </w:style>
  <w:style w:type="paragraph" w:styleId="Footer">
    <w:name w:val="footer"/>
    <w:basedOn w:val="Normal"/>
    <w:link w:val="FooterChar"/>
    <w:uiPriority w:val="99"/>
    <w:unhideWhenUsed/>
    <w:rsid w:val="009C0A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8B"/>
  </w:style>
  <w:style w:type="paragraph" w:customStyle="1" w:styleId="Sisennys">
    <w:name w:val="Sisennys"/>
    <w:basedOn w:val="Perus"/>
    <w:link w:val="SisennysChar"/>
    <w:qFormat/>
    <w:rsid w:val="008424B2"/>
    <w:pPr>
      <w:spacing w:after="240"/>
      <w:ind w:left="2608"/>
    </w:pPr>
  </w:style>
  <w:style w:type="paragraph" w:customStyle="1" w:styleId="Riippuva">
    <w:name w:val="Riippuva"/>
    <w:basedOn w:val="Perus"/>
    <w:next w:val="Sisennys"/>
    <w:link w:val="RiippuvaChar"/>
    <w:qFormat/>
    <w:rsid w:val="00E1071F"/>
    <w:pPr>
      <w:spacing w:after="240"/>
      <w:ind w:left="2608" w:hanging="2608"/>
    </w:pPr>
    <w:rPr>
      <w:lang w:val="en-US"/>
    </w:rPr>
  </w:style>
  <w:style w:type="character" w:customStyle="1" w:styleId="SisennysChar">
    <w:name w:val="Sisennys Char"/>
    <w:basedOn w:val="PerusChar"/>
    <w:link w:val="Sisennys"/>
    <w:rsid w:val="008424B2"/>
    <w:rPr>
      <w:rFonts w:ascii="Arial" w:hAnsi="Arial" w:cs="Arial"/>
    </w:rPr>
  </w:style>
  <w:style w:type="character" w:customStyle="1" w:styleId="RiippuvaChar">
    <w:name w:val="Riippuva Char"/>
    <w:basedOn w:val="PerusChar"/>
    <w:link w:val="Riippuva"/>
    <w:rsid w:val="00E1071F"/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30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siakirja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6B035-B066-4D3A-B0CE-2427F82A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Asiakirja_malli</Template>
  <TotalTime>42</TotalTime>
  <Pages>3</Pages>
  <Words>325</Words>
  <Characters>2633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Pihamäki Eetu</dc:creator>
  <cp:keywords/>
  <dc:description/>
  <cp:lastModifiedBy>Eetu Pihamäki</cp:lastModifiedBy>
  <cp:revision>6</cp:revision>
  <dcterms:created xsi:type="dcterms:W3CDTF">2018-09-26T08:51:00Z</dcterms:created>
  <dcterms:modified xsi:type="dcterms:W3CDTF">2018-09-26T11:45:00Z</dcterms:modified>
</cp:coreProperties>
</file>