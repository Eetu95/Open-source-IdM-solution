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F581D" w14:textId="04B69836" w:rsidR="00D529D2" w:rsidRPr="00695C19" w:rsidRDefault="7DEFA9B1" w:rsidP="7DEFA9B1">
      <w:pPr>
        <w:pStyle w:val="Perus"/>
        <w:rPr>
          <w:sz w:val="28"/>
          <w:szCs w:val="28"/>
        </w:rPr>
      </w:pPr>
      <w:r w:rsidRPr="7DEFA9B1">
        <w:rPr>
          <w:sz w:val="28"/>
          <w:szCs w:val="28"/>
        </w:rPr>
        <w:t>Kokous</w:t>
      </w:r>
    </w:p>
    <w:p w14:paraId="672A6659" w14:textId="77777777" w:rsidR="00531CC3" w:rsidRPr="00695C19" w:rsidRDefault="00531CC3" w:rsidP="003034B3">
      <w:pPr>
        <w:pStyle w:val="Perus"/>
      </w:pPr>
    </w:p>
    <w:p w14:paraId="0A37501D" w14:textId="77777777" w:rsidR="00531CC3" w:rsidRPr="00695C19" w:rsidRDefault="00531CC3" w:rsidP="003034B3">
      <w:pPr>
        <w:pStyle w:val="Perus"/>
      </w:pPr>
    </w:p>
    <w:p w14:paraId="1506D1A5" w14:textId="5B578ACC" w:rsidR="00531CC3" w:rsidRPr="00695C19" w:rsidRDefault="008F0A58" w:rsidP="003034B3">
      <w:pPr>
        <w:pStyle w:val="Perus"/>
      </w:pPr>
      <w:r>
        <w:t>Aika</w:t>
      </w:r>
      <w:r>
        <w:tab/>
      </w:r>
      <w:r>
        <w:tab/>
        <w:t>3.10.2018 klo 12.00</w:t>
      </w:r>
    </w:p>
    <w:p w14:paraId="5DAB6C7B" w14:textId="77777777" w:rsidR="00781249" w:rsidRPr="00695C19" w:rsidRDefault="00781249" w:rsidP="003034B3">
      <w:pPr>
        <w:pStyle w:val="Perus"/>
      </w:pPr>
    </w:p>
    <w:p w14:paraId="02EB378F" w14:textId="77777777" w:rsidR="00531CC3" w:rsidRPr="00695C19" w:rsidRDefault="00531CC3" w:rsidP="003034B3">
      <w:pPr>
        <w:pStyle w:val="Perus"/>
      </w:pPr>
    </w:p>
    <w:p w14:paraId="187BA20D" w14:textId="634A7BE9" w:rsidR="00531CC3" w:rsidRPr="00695C19" w:rsidRDefault="008F0A58" w:rsidP="003034B3">
      <w:pPr>
        <w:pStyle w:val="Perus"/>
      </w:pPr>
      <w:r>
        <w:t>Paikka</w:t>
      </w:r>
      <w:r>
        <w:tab/>
      </w:r>
      <w:r>
        <w:tab/>
        <w:t>Pasilan Haaga-Helia – luokka 5004</w:t>
      </w:r>
    </w:p>
    <w:p w14:paraId="6A05A809" w14:textId="77777777" w:rsidR="00531CC3" w:rsidRPr="00695C19" w:rsidRDefault="00531CC3" w:rsidP="003034B3">
      <w:pPr>
        <w:pStyle w:val="Perus"/>
      </w:pPr>
    </w:p>
    <w:p w14:paraId="5A39BBE3" w14:textId="77777777" w:rsidR="00531CC3" w:rsidRPr="00695C19" w:rsidRDefault="00531CC3" w:rsidP="003034B3">
      <w:pPr>
        <w:pStyle w:val="Perus"/>
      </w:pPr>
    </w:p>
    <w:p w14:paraId="39A34C31" w14:textId="4B0BD902" w:rsidR="00E66CF7" w:rsidRPr="00695C19" w:rsidRDefault="008F0A58" w:rsidP="003034B3">
      <w:pPr>
        <w:pStyle w:val="Perus"/>
      </w:pPr>
      <w:r>
        <w:t>Läsnä</w:t>
      </w:r>
      <w:r>
        <w:tab/>
      </w:r>
      <w:r>
        <w:tab/>
        <w:t>Markus Nissinen, Eetu Pihamäki, Jan Parttimaa ja Tero Karvinen</w:t>
      </w:r>
    </w:p>
    <w:p w14:paraId="41C8F396" w14:textId="77777777" w:rsidR="00E66CF7" w:rsidRPr="00695C19" w:rsidRDefault="00E66CF7" w:rsidP="00246283">
      <w:pPr>
        <w:pStyle w:val="Riippuva"/>
        <w:ind w:left="0" w:firstLine="0"/>
        <w:rPr>
          <w:lang w:val="fi-FI"/>
        </w:rPr>
      </w:pPr>
    </w:p>
    <w:p w14:paraId="405EBAAB" w14:textId="38BD67A0" w:rsidR="00A030AF" w:rsidRPr="00695C19" w:rsidRDefault="00246283" w:rsidP="003034B3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Esity</w:t>
      </w:r>
      <w:r w:rsidR="008B71AB">
        <w:rPr>
          <w:lang w:val="fi-FI"/>
        </w:rPr>
        <w:t>s</w:t>
      </w:r>
      <w:r w:rsidRPr="00695C19">
        <w:rPr>
          <w:lang w:val="fi-FI"/>
        </w:rPr>
        <w:t>listan asiat</w:t>
      </w:r>
    </w:p>
    <w:p w14:paraId="624592EB" w14:textId="4734C8FA" w:rsidR="008B71AB" w:rsidRPr="008B71AB" w:rsidRDefault="008B71AB" w:rsidP="008B71AB">
      <w:pPr>
        <w:pStyle w:val="Riippuva"/>
        <w:numPr>
          <w:ilvl w:val="0"/>
          <w:numId w:val="25"/>
        </w:numPr>
        <w:rPr>
          <w:lang w:val="fi-FI"/>
        </w:rPr>
      </w:pPr>
      <w:r>
        <w:rPr>
          <w:lang w:val="fi-FI"/>
        </w:rPr>
        <w:t>Onko hyvä olla joku toinen IdM-järjestelmä varalla, vaikka toiseksi paras?</w:t>
      </w:r>
    </w:p>
    <w:p w14:paraId="7CFC5C52" w14:textId="77777777" w:rsidR="006C66E2" w:rsidRPr="00695C19" w:rsidRDefault="00246283" w:rsidP="002675CD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Läpikäytävät asiat</w:t>
      </w:r>
      <w:r w:rsidR="00A030AF" w:rsidRPr="00695C19">
        <w:rPr>
          <w:lang w:val="fi-FI"/>
        </w:rPr>
        <w:t xml:space="preserve"> ja päätökset</w:t>
      </w:r>
      <w:r w:rsidR="003034B3" w:rsidRPr="00695C19">
        <w:rPr>
          <w:lang w:val="fi-FI"/>
        </w:rPr>
        <w:t>:</w:t>
      </w:r>
    </w:p>
    <w:p w14:paraId="754E9785" w14:textId="294B07C4" w:rsidR="002675CD" w:rsidRPr="008B71AB" w:rsidRDefault="008B71AB" w:rsidP="008B71AB">
      <w:pPr>
        <w:pStyle w:val="Riippuva"/>
        <w:numPr>
          <w:ilvl w:val="0"/>
          <w:numId w:val="25"/>
        </w:numPr>
        <w:rPr>
          <w:lang w:val="fi-FI"/>
        </w:rPr>
      </w:pPr>
      <w:r>
        <w:rPr>
          <w:lang w:val="fi-FI"/>
        </w:rPr>
        <w:t>Onko hyvä olla joku toinen IdM-järjestelmä varalla, vaikka toiseksi paras?</w:t>
      </w:r>
    </w:p>
    <w:p w14:paraId="4B99056E" w14:textId="7623A522" w:rsidR="00246283" w:rsidRPr="00695C19" w:rsidRDefault="008B71AB" w:rsidP="008B71AB">
      <w:pPr>
        <w:pStyle w:val="Sisennys"/>
        <w:numPr>
          <w:ilvl w:val="0"/>
          <w:numId w:val="24"/>
        </w:numPr>
      </w:pPr>
      <w:r>
        <w:t>On hyvä olla toinen varavaihtoehto olemassa.</w:t>
      </w:r>
    </w:p>
    <w:p w14:paraId="69D83000" w14:textId="77777777" w:rsidR="003034B3" w:rsidRPr="00695C19" w:rsidRDefault="00A030AF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Muut asiat</w:t>
      </w:r>
    </w:p>
    <w:p w14:paraId="5854A042" w14:textId="1D881006" w:rsidR="00A030AF" w:rsidRPr="00695C19" w:rsidRDefault="00E1353E" w:rsidP="002675C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Avoin lähdekoodi</w:t>
      </w:r>
    </w:p>
    <w:p w14:paraId="1299C43A" w14:textId="512CA4E9" w:rsidR="002675CD" w:rsidRDefault="00E1353E" w:rsidP="002675CD">
      <w:pPr>
        <w:pStyle w:val="Sisennys"/>
        <w:numPr>
          <w:ilvl w:val="0"/>
          <w:numId w:val="24"/>
        </w:numPr>
      </w:pPr>
      <w:r>
        <w:t>Katsokaa vielä lisää lähdekoodista</w:t>
      </w:r>
    </w:p>
    <w:p w14:paraId="38BF6F7D" w14:textId="1FE35FA2" w:rsidR="002F6506" w:rsidRPr="00695C19" w:rsidRDefault="002F6506" w:rsidP="002F6506">
      <w:pPr>
        <w:pStyle w:val="Sisennys"/>
        <w:numPr>
          <w:ilvl w:val="0"/>
          <w:numId w:val="24"/>
        </w:numPr>
      </w:pPr>
      <w:r w:rsidRPr="002F6506">
        <w:t>Otetaan kantaa määritelmään avoimeen lähdekoodiin. OSI ja FSF julkaisee listat mitkä on hyväksytty.</w:t>
      </w:r>
    </w:p>
    <w:p w14:paraId="27D67B3B" w14:textId="7570E860" w:rsidR="00A030AF" w:rsidRPr="00695C19" w:rsidRDefault="00E1353E" w:rsidP="002675C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Testaaminen</w:t>
      </w:r>
    </w:p>
    <w:p w14:paraId="4DDBEF00" w14:textId="342F7352" w:rsidR="002675CD" w:rsidRPr="00695C19" w:rsidRDefault="00E1353E" w:rsidP="00E1353E">
      <w:pPr>
        <w:pStyle w:val="Sisennys"/>
        <w:numPr>
          <w:ilvl w:val="0"/>
          <w:numId w:val="24"/>
        </w:numPr>
      </w:pPr>
      <w:r w:rsidRPr="00E1353E">
        <w:t>Kannattaa tehdä kaksi testiä: Ekalla kierroksella miltä se tuntuu ja toinen testi on kunnolla työskentelyä (exploratiivinen testi).</w:t>
      </w:r>
    </w:p>
    <w:p w14:paraId="4B1E0311" w14:textId="3B6CCD79" w:rsidR="00A030AF" w:rsidRPr="00695C19" w:rsidRDefault="00E1353E" w:rsidP="002675C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Blogaaminen</w:t>
      </w:r>
    </w:p>
    <w:p w14:paraId="3461D779" w14:textId="57299224" w:rsidR="002675CD" w:rsidRDefault="002F6506" w:rsidP="002F6506">
      <w:pPr>
        <w:pStyle w:val="Sisennys"/>
        <w:numPr>
          <w:ilvl w:val="0"/>
          <w:numId w:val="24"/>
        </w:numPr>
      </w:pPr>
      <w:r w:rsidRPr="002F6506">
        <w:t>Analyysit kannattaa laittaa postiin --&gt; Blogipostauksia. Analyyttisiä tarkasteluja kannattaa "heittää väliin".</w:t>
      </w:r>
    </w:p>
    <w:p w14:paraId="70D8635D" w14:textId="0D381E58" w:rsidR="002F6506" w:rsidRPr="00695C19" w:rsidRDefault="002F6506" w:rsidP="002F6506">
      <w:pPr>
        <w:pStyle w:val="Sisennys"/>
        <w:numPr>
          <w:ilvl w:val="0"/>
          <w:numId w:val="24"/>
        </w:numPr>
      </w:pPr>
      <w:r w:rsidRPr="002F6506">
        <w:t>Aloitetaan mikä on eka suositus ja mikä on toinen perusteluineen.</w:t>
      </w:r>
    </w:p>
    <w:p w14:paraId="6EDC17F9" w14:textId="39AC7F98" w:rsidR="00A030AF" w:rsidRPr="00695C19" w:rsidRDefault="002F6506" w:rsidP="002675C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Tuloksien säilyttäminen</w:t>
      </w:r>
    </w:p>
    <w:p w14:paraId="1410D24C" w14:textId="170CDEF1" w:rsidR="002F6506" w:rsidRDefault="002F6506" w:rsidP="002F6506">
      <w:pPr>
        <w:pStyle w:val="Sisennys"/>
        <w:numPr>
          <w:ilvl w:val="0"/>
          <w:numId w:val="24"/>
        </w:numPr>
      </w:pPr>
      <w:r w:rsidRPr="002F6506">
        <w:t>Kannattaa ensisijaisesti käyttää GitHubia.</w:t>
      </w:r>
    </w:p>
    <w:p w14:paraId="12AD15D9" w14:textId="36C5D0CC" w:rsidR="002F6506" w:rsidRDefault="002F6506" w:rsidP="002F6506">
      <w:pPr>
        <w:pStyle w:val="Sisennys"/>
        <w:numPr>
          <w:ilvl w:val="0"/>
          <w:numId w:val="24"/>
        </w:numPr>
      </w:pPr>
      <w:r w:rsidRPr="002F6506">
        <w:t>Kannattaa laittaa kaikki heti nettiin!</w:t>
      </w:r>
    </w:p>
    <w:p w14:paraId="7C5C167B" w14:textId="43A4E390" w:rsidR="002F6506" w:rsidRDefault="002F6506" w:rsidP="002F6506">
      <w:pPr>
        <w:pStyle w:val="Sisennys"/>
        <w:numPr>
          <w:ilvl w:val="0"/>
          <w:numId w:val="15"/>
        </w:numPr>
        <w:rPr>
          <w:lang w:val="en-US"/>
        </w:rPr>
      </w:pPr>
      <w:r>
        <w:t>IdM-järjestelmien vertailu</w:t>
      </w:r>
    </w:p>
    <w:p w14:paraId="27BAD7E4" w14:textId="604400DD" w:rsidR="002F6506" w:rsidRDefault="002F6506" w:rsidP="002F6506">
      <w:pPr>
        <w:pStyle w:val="Sisennys"/>
        <w:numPr>
          <w:ilvl w:val="0"/>
          <w:numId w:val="29"/>
        </w:numPr>
      </w:pPr>
      <w:r w:rsidRPr="002F6506">
        <w:t>Taulukkoon värikoodit: Kyllä on vihreä ja Ei on punainen.</w:t>
      </w:r>
    </w:p>
    <w:p w14:paraId="2BE20BAF" w14:textId="431C8828" w:rsidR="002F6506" w:rsidRPr="002F6506" w:rsidRDefault="002F6506" w:rsidP="002F6506">
      <w:pPr>
        <w:pStyle w:val="Sisennys"/>
        <w:numPr>
          <w:ilvl w:val="0"/>
          <w:numId w:val="29"/>
        </w:numPr>
      </w:pPr>
      <w:r w:rsidRPr="002F6506">
        <w:t>Tarkistakaa Google Scholars-luvut!</w:t>
      </w:r>
    </w:p>
    <w:p w14:paraId="36B971F5" w14:textId="77777777" w:rsidR="000C7DA1" w:rsidRDefault="000C7DA1" w:rsidP="000C7DA1">
      <w:pPr>
        <w:pStyle w:val="Riippuva"/>
        <w:numPr>
          <w:ilvl w:val="0"/>
          <w:numId w:val="22"/>
        </w:numPr>
        <w:rPr>
          <w:lang w:val="fi-FI"/>
        </w:rPr>
      </w:pPr>
      <w:r>
        <w:rPr>
          <w:lang w:val="fi-FI"/>
        </w:rPr>
        <w:lastRenderedPageBreak/>
        <w:t>Tehtävät</w:t>
      </w:r>
    </w:p>
    <w:p w14:paraId="44C37E63" w14:textId="77777777" w:rsidR="000C7DA1" w:rsidRDefault="0017068B" w:rsidP="000C7DA1">
      <w:pPr>
        <w:pStyle w:val="Sisennys"/>
      </w:pPr>
      <w:r>
        <w:t>Nimi: Eetu Pihamäki</w:t>
      </w:r>
    </w:p>
    <w:p w14:paraId="05CF9BEF" w14:textId="4A5C7534" w:rsidR="0017068B" w:rsidRDefault="00556354" w:rsidP="000C7DA1">
      <w:pPr>
        <w:pStyle w:val="Sisennys"/>
      </w:pPr>
      <w:r>
        <w:t>Tehtävä: Pöytäkirjan ja esityslistan teko ja lähetys, blogin kirjoittaminen, asennusta ja konfigurointia.</w:t>
      </w:r>
    </w:p>
    <w:p w14:paraId="49346CEE" w14:textId="79FE0F62" w:rsidR="0017068B" w:rsidRDefault="0017068B" w:rsidP="000C7DA1">
      <w:pPr>
        <w:pStyle w:val="Sisennys"/>
      </w:pPr>
      <w:r>
        <w:t>Määräaika:</w:t>
      </w:r>
      <w:r w:rsidR="00F66D31">
        <w:t xml:space="preserve"> 8.10.2018</w:t>
      </w:r>
    </w:p>
    <w:p w14:paraId="6E83BD17" w14:textId="0B21D2C8" w:rsidR="0017068B" w:rsidRDefault="0017068B" w:rsidP="000C7DA1">
      <w:pPr>
        <w:pStyle w:val="Sisennys"/>
      </w:pPr>
      <w:r>
        <w:t>Lopputulos:</w:t>
      </w:r>
      <w:r w:rsidR="00556354">
        <w:t xml:space="preserve"> Pöytäkirja ja esityslista tehty ja lähetetty, blogiin kirjoitettu, asennus ja konfigurointi tehty.</w:t>
      </w:r>
    </w:p>
    <w:p w14:paraId="0FB78278" w14:textId="77777777" w:rsidR="0017068B" w:rsidRDefault="0017068B" w:rsidP="000C7DA1">
      <w:pPr>
        <w:pStyle w:val="Sisennys"/>
      </w:pPr>
    </w:p>
    <w:p w14:paraId="5A0F0B63" w14:textId="77777777" w:rsidR="0017068B" w:rsidRDefault="0017068B" w:rsidP="0017068B">
      <w:pPr>
        <w:pStyle w:val="Sisennys"/>
      </w:pPr>
      <w:r>
        <w:t>Nimi: Jan Parttimaa</w:t>
      </w:r>
    </w:p>
    <w:p w14:paraId="7228EF1A" w14:textId="6347A93B" w:rsidR="0017068B" w:rsidRDefault="0017068B" w:rsidP="0017068B">
      <w:pPr>
        <w:pStyle w:val="Sisennys"/>
      </w:pPr>
      <w:r>
        <w:t>Tehtävä:</w:t>
      </w:r>
      <w:r w:rsidR="00556354">
        <w:t xml:space="preserve"> </w:t>
      </w:r>
      <w:r w:rsidR="00D47047">
        <w:t>A</w:t>
      </w:r>
      <w:r w:rsidR="00556354">
        <w:t>sennusta ja</w:t>
      </w:r>
      <w:r w:rsidR="00D47047">
        <w:t xml:space="preserve"> konfigurointia</w:t>
      </w:r>
      <w:r w:rsidR="00556354">
        <w:t>, blogiin kirjoittamista</w:t>
      </w:r>
      <w:r w:rsidR="00D47047">
        <w:t>.</w:t>
      </w:r>
    </w:p>
    <w:p w14:paraId="69D3BCBF" w14:textId="02D4C629" w:rsidR="0017068B" w:rsidRDefault="0017068B" w:rsidP="0017068B">
      <w:pPr>
        <w:pStyle w:val="Sisennys"/>
      </w:pPr>
      <w:r>
        <w:t>Määräaika:</w:t>
      </w:r>
      <w:r w:rsidR="00F66D31">
        <w:t xml:space="preserve"> 8.10.2018</w:t>
      </w:r>
    </w:p>
    <w:p w14:paraId="2EC2804C" w14:textId="000D7DA6" w:rsidR="0017068B" w:rsidRPr="000C7DA1" w:rsidRDefault="0017068B" w:rsidP="0017068B">
      <w:pPr>
        <w:pStyle w:val="Sisennys"/>
      </w:pPr>
      <w:r>
        <w:t>Lopputulos:</w:t>
      </w:r>
      <w:r w:rsidR="00D47047" w:rsidRPr="00D47047">
        <w:t xml:space="preserve"> </w:t>
      </w:r>
      <w:r w:rsidR="00D47047">
        <w:t>A</w:t>
      </w:r>
      <w:r w:rsidR="00D47047">
        <w:t>sennus ja konfigurointi tehty</w:t>
      </w:r>
      <w:r w:rsidR="00556354">
        <w:t xml:space="preserve">, </w:t>
      </w:r>
      <w:r w:rsidR="00556354">
        <w:t>blogiin kirjoitettu</w:t>
      </w:r>
      <w:r w:rsidR="00556354">
        <w:t>.</w:t>
      </w:r>
    </w:p>
    <w:p w14:paraId="1FC39945" w14:textId="77777777" w:rsidR="0017068B" w:rsidRDefault="0017068B" w:rsidP="000C7DA1">
      <w:pPr>
        <w:pStyle w:val="Sisennys"/>
      </w:pPr>
    </w:p>
    <w:p w14:paraId="0BCAADEC" w14:textId="77777777" w:rsidR="0017068B" w:rsidRDefault="0017068B" w:rsidP="0017068B">
      <w:pPr>
        <w:pStyle w:val="Sisennys"/>
      </w:pPr>
      <w:r>
        <w:t>Nimi: Markus Nissinen</w:t>
      </w:r>
    </w:p>
    <w:p w14:paraId="350836FC" w14:textId="321C51B6" w:rsidR="0017068B" w:rsidRDefault="0017068B" w:rsidP="0017068B">
      <w:pPr>
        <w:pStyle w:val="Sisennys"/>
      </w:pPr>
      <w:r>
        <w:t>Tehtävä:</w:t>
      </w:r>
      <w:r w:rsidR="00556354">
        <w:t xml:space="preserve"> </w:t>
      </w:r>
      <w:r w:rsidR="00D47047">
        <w:t>A</w:t>
      </w:r>
      <w:r w:rsidR="00556354">
        <w:t>sennusta ja</w:t>
      </w:r>
      <w:r w:rsidR="00D47047">
        <w:t xml:space="preserve"> konfigurointia</w:t>
      </w:r>
      <w:bookmarkStart w:id="0" w:name="_GoBack"/>
      <w:bookmarkEnd w:id="0"/>
      <w:r w:rsidR="00556354">
        <w:t xml:space="preserve">, </w:t>
      </w:r>
      <w:r w:rsidR="00556354">
        <w:t>blogiin kirjoittamista</w:t>
      </w:r>
      <w:r w:rsidR="00D47047">
        <w:t>.</w:t>
      </w:r>
    </w:p>
    <w:p w14:paraId="1296757C" w14:textId="21BE31E6" w:rsidR="0017068B" w:rsidRDefault="0017068B" w:rsidP="0017068B">
      <w:pPr>
        <w:pStyle w:val="Sisennys"/>
      </w:pPr>
      <w:r>
        <w:t>Määräaika:</w:t>
      </w:r>
      <w:r w:rsidR="00F66D31">
        <w:t xml:space="preserve"> 8.10.2018</w:t>
      </w:r>
    </w:p>
    <w:p w14:paraId="74FBBC71" w14:textId="7667CBF6" w:rsidR="0017068B" w:rsidRPr="000C7DA1" w:rsidRDefault="0017068B" w:rsidP="0021328E">
      <w:pPr>
        <w:pStyle w:val="Sisennys"/>
      </w:pPr>
      <w:r>
        <w:t>Lopputulos:</w:t>
      </w:r>
      <w:r w:rsidR="00D47047" w:rsidRPr="00D47047">
        <w:t xml:space="preserve"> </w:t>
      </w:r>
      <w:r w:rsidR="00D47047">
        <w:t>Asennus ja konfigurointi tehty</w:t>
      </w:r>
      <w:r w:rsidR="00556354">
        <w:t xml:space="preserve">, </w:t>
      </w:r>
      <w:r w:rsidR="00556354">
        <w:t>blogiin kirjoitettu</w:t>
      </w:r>
      <w:r w:rsidR="00556354">
        <w:t>.</w:t>
      </w:r>
    </w:p>
    <w:p w14:paraId="2B3EED17" w14:textId="77777777" w:rsidR="001E1B58" w:rsidRPr="00695C19" w:rsidRDefault="001E1B58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Seuraava kokous</w:t>
      </w:r>
    </w:p>
    <w:p w14:paraId="23DE68BF" w14:textId="1EEE0B3F" w:rsidR="00B82A04" w:rsidRDefault="00B82A04" w:rsidP="006C66E2">
      <w:pPr>
        <w:pStyle w:val="Sisennys"/>
      </w:pPr>
      <w:r>
        <w:t>Aika: 10.10.2018 klo 12.00</w:t>
      </w:r>
    </w:p>
    <w:p w14:paraId="16D5A405" w14:textId="1C20FB93" w:rsidR="006C66E2" w:rsidRPr="00695C19" w:rsidRDefault="00B82A04" w:rsidP="006C66E2">
      <w:pPr>
        <w:pStyle w:val="Sisennys"/>
      </w:pPr>
      <w:r>
        <w:t xml:space="preserve">Paikka: </w:t>
      </w:r>
      <w:r w:rsidR="00DB0725">
        <w:t>Pasilan Haaga-Helia</w:t>
      </w:r>
      <w:r>
        <w:t xml:space="preserve"> – luokka 5004</w:t>
      </w:r>
    </w:p>
    <w:p w14:paraId="3C4A61F1" w14:textId="77777777" w:rsidR="006C66E2" w:rsidRPr="00695C19" w:rsidRDefault="006C66E2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Palaverin päättäminen</w:t>
      </w:r>
    </w:p>
    <w:p w14:paraId="39AD85E8" w14:textId="0E36C0E1" w:rsidR="006C66E2" w:rsidRPr="00695C19" w:rsidRDefault="00B82A04" w:rsidP="002675CD">
      <w:pPr>
        <w:pStyle w:val="Sisennys"/>
      </w:pPr>
      <w:r>
        <w:t>Aika: 3.10.2018 klo 12.30</w:t>
      </w:r>
    </w:p>
    <w:p w14:paraId="0562CB0E" w14:textId="77777777" w:rsidR="006C66E2" w:rsidRPr="006C66E2" w:rsidRDefault="006C66E2" w:rsidP="006C66E2">
      <w:pPr>
        <w:pStyle w:val="Sisennys"/>
      </w:pPr>
    </w:p>
    <w:p w14:paraId="34CE0A41" w14:textId="77777777" w:rsidR="006C66E2" w:rsidRDefault="006C66E2" w:rsidP="006C66E2">
      <w:pPr>
        <w:pStyle w:val="Perus"/>
      </w:pPr>
    </w:p>
    <w:p w14:paraId="62EBF3C5" w14:textId="77777777" w:rsidR="006C66E2" w:rsidRDefault="006C66E2" w:rsidP="006C66E2">
      <w:pPr>
        <w:pStyle w:val="Perus"/>
      </w:pPr>
    </w:p>
    <w:p w14:paraId="6D98A12B" w14:textId="77777777" w:rsidR="006C66E2" w:rsidRPr="003034B3" w:rsidRDefault="006C66E2" w:rsidP="006C66E2">
      <w:pPr>
        <w:pStyle w:val="Perus"/>
      </w:pPr>
    </w:p>
    <w:p w14:paraId="2946DB82" w14:textId="77777777" w:rsidR="003034B3" w:rsidRPr="003034B3" w:rsidRDefault="003034B3" w:rsidP="003034B3">
      <w:pPr>
        <w:pStyle w:val="Perus"/>
      </w:pPr>
    </w:p>
    <w:p w14:paraId="5997CC1D" w14:textId="77777777" w:rsidR="003034B3" w:rsidRPr="003034B3" w:rsidRDefault="003034B3" w:rsidP="003034B3">
      <w:pPr>
        <w:pStyle w:val="Perus"/>
      </w:pPr>
    </w:p>
    <w:p w14:paraId="110FFD37" w14:textId="77777777" w:rsidR="003034B3" w:rsidRPr="003034B3" w:rsidRDefault="003034B3" w:rsidP="003034B3">
      <w:pPr>
        <w:pStyle w:val="Perus"/>
      </w:pPr>
    </w:p>
    <w:p w14:paraId="6B699379" w14:textId="77777777" w:rsidR="003034B3" w:rsidRPr="003034B3" w:rsidRDefault="003034B3" w:rsidP="003034B3">
      <w:pPr>
        <w:pStyle w:val="Perus"/>
      </w:pPr>
    </w:p>
    <w:p w14:paraId="3FE9F23F" w14:textId="77777777" w:rsidR="003034B3" w:rsidRPr="003034B3" w:rsidRDefault="003034B3" w:rsidP="003034B3">
      <w:pPr>
        <w:pStyle w:val="Perus"/>
      </w:pPr>
    </w:p>
    <w:p w14:paraId="1F72F646" w14:textId="77777777" w:rsidR="003034B3" w:rsidRPr="003034B3" w:rsidRDefault="003034B3" w:rsidP="003034B3">
      <w:pPr>
        <w:pStyle w:val="Perus"/>
      </w:pPr>
    </w:p>
    <w:sectPr w:rsidR="003034B3" w:rsidRPr="003034B3" w:rsidSect="00D4326F">
      <w:headerReference w:type="default" r:id="rId8"/>
      <w:pgSz w:w="11906" w:h="16838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E523C" w14:textId="77777777" w:rsidR="00D529D2" w:rsidRDefault="00D529D2" w:rsidP="009C0A8B">
      <w:pPr>
        <w:spacing w:after="0" w:line="240" w:lineRule="auto"/>
      </w:pPr>
      <w:r>
        <w:separator/>
      </w:r>
    </w:p>
  </w:endnote>
  <w:endnote w:type="continuationSeparator" w:id="0">
    <w:p w14:paraId="52E56223" w14:textId="77777777" w:rsidR="00D529D2" w:rsidRDefault="00D529D2" w:rsidP="009C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47A01" w14:textId="77777777" w:rsidR="00D529D2" w:rsidRDefault="00D529D2" w:rsidP="009C0A8B">
      <w:pPr>
        <w:spacing w:after="0" w:line="240" w:lineRule="auto"/>
      </w:pPr>
      <w:r>
        <w:separator/>
      </w:r>
    </w:p>
  </w:footnote>
  <w:footnote w:type="continuationSeparator" w:id="0">
    <w:p w14:paraId="5043CB0F" w14:textId="77777777" w:rsidR="00D529D2" w:rsidRDefault="00D529D2" w:rsidP="009C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8FA58" w14:textId="121D6D70" w:rsidR="00BE5A70" w:rsidRPr="00BE5A70" w:rsidRDefault="00594B37" w:rsidP="00BE5A70">
    <w:pPr>
      <w:pStyle w:val="Perus"/>
      <w:rPr>
        <w:b/>
      </w:rPr>
    </w:pPr>
    <w:r w:rsidRPr="00BE5A70">
      <w:rPr>
        <w:b/>
      </w:rPr>
      <w:t>Pisnismiehet</w:t>
    </w:r>
    <w:r>
      <w:rPr>
        <w:b/>
      </w:rPr>
      <w:tab/>
    </w:r>
    <w:r>
      <w:rPr>
        <w:b/>
      </w:rPr>
      <w:tab/>
    </w:r>
    <w:r>
      <w:rPr>
        <w:b/>
      </w:rPr>
      <w:tab/>
      <w:t>Kokousmui</w:t>
    </w:r>
    <w:r w:rsidR="00531CC3">
      <w:rPr>
        <w:b/>
      </w:rPr>
      <w:t>s</w:t>
    </w:r>
    <w:r>
      <w:rPr>
        <w:b/>
      </w:rPr>
      <w:t>tio</w:t>
    </w:r>
    <w:r w:rsidR="00E66CF7">
      <w:rPr>
        <w:b/>
      </w:rPr>
      <w:t>/Pöytäkirja</w:t>
    </w:r>
    <w:r w:rsidR="00E66CF7">
      <w:rPr>
        <w:b/>
      </w:rPr>
      <w:tab/>
    </w:r>
    <w:r w:rsidR="00F13395" w:rsidRPr="00594B37">
      <w:fldChar w:fldCharType="begin"/>
    </w:r>
    <w:r w:rsidR="00F13395" w:rsidRPr="00594B37">
      <w:instrText xml:space="preserve"> PAGE   \* MERGEFORMAT </w:instrText>
    </w:r>
    <w:r w:rsidR="00F13395" w:rsidRPr="00594B37">
      <w:fldChar w:fldCharType="separate"/>
    </w:r>
    <w:r w:rsidR="00D47047">
      <w:rPr>
        <w:noProof/>
      </w:rPr>
      <w:t>2</w:t>
    </w:r>
    <w:r w:rsidR="00F13395" w:rsidRPr="00594B37">
      <w:fldChar w:fldCharType="end"/>
    </w:r>
    <w:r w:rsidR="00F13395" w:rsidRPr="00594B37">
      <w:t>(</w:t>
    </w:r>
    <w:r w:rsidR="0021328E">
      <w:rPr>
        <w:noProof/>
      </w:rPr>
      <w:fldChar w:fldCharType="begin"/>
    </w:r>
    <w:r w:rsidR="0021328E">
      <w:rPr>
        <w:noProof/>
      </w:rPr>
      <w:instrText xml:space="preserve"> SECTIONPAGES   \* MERGEFORMAT </w:instrText>
    </w:r>
    <w:r w:rsidR="0021328E">
      <w:rPr>
        <w:noProof/>
      </w:rPr>
      <w:fldChar w:fldCharType="separate"/>
    </w:r>
    <w:r w:rsidR="00D47047">
      <w:rPr>
        <w:noProof/>
      </w:rPr>
      <w:t>2</w:t>
    </w:r>
    <w:r w:rsidR="0021328E">
      <w:rPr>
        <w:noProof/>
      </w:rPr>
      <w:fldChar w:fldCharType="end"/>
    </w:r>
    <w:r w:rsidR="00F13395" w:rsidRPr="00594B37">
      <w:t>)</w:t>
    </w:r>
  </w:p>
  <w:p w14:paraId="64990BE4" w14:textId="77777777" w:rsidR="00531CC3" w:rsidRDefault="00531CC3" w:rsidP="00531CC3">
    <w:pPr>
      <w:pStyle w:val="Perus"/>
    </w:pPr>
    <w:r>
      <w:t>Haaga-Helia amk</w:t>
    </w:r>
  </w:p>
  <w:p w14:paraId="684937F4" w14:textId="63CF3488" w:rsidR="00187E36" w:rsidRDefault="00531CC3" w:rsidP="00BE5A70">
    <w:pPr>
      <w:pStyle w:val="Perus"/>
    </w:pPr>
    <w:r>
      <w:t>Avoimen lähdekoodin IdM ratkaisu</w:t>
    </w:r>
    <w:r w:rsidR="00187E36">
      <w:tab/>
    </w:r>
    <w:r>
      <w:tab/>
    </w:r>
    <w:r w:rsidR="00187E36">
      <w:fldChar w:fldCharType="begin"/>
    </w:r>
    <w:r w:rsidR="00187E36">
      <w:instrText xml:space="preserve"> TIME \@ "d.M.yyyy" </w:instrText>
    </w:r>
    <w:r w:rsidR="00187E36">
      <w:fldChar w:fldCharType="separate"/>
    </w:r>
    <w:r w:rsidR="008F0A58">
      <w:rPr>
        <w:noProof/>
      </w:rPr>
      <w:t>3.10.2018</w:t>
    </w:r>
    <w:r w:rsidR="00187E36">
      <w:fldChar w:fldCharType="end"/>
    </w:r>
  </w:p>
  <w:p w14:paraId="08CE6F91" w14:textId="77777777" w:rsidR="00F13395" w:rsidRDefault="00F13395" w:rsidP="00F13395">
    <w:pPr>
      <w:pStyle w:val="Perus"/>
    </w:pPr>
  </w:p>
  <w:p w14:paraId="61CDCEAD" w14:textId="77777777" w:rsidR="00187E36" w:rsidRDefault="00187E36" w:rsidP="00F13395">
    <w:pPr>
      <w:pStyle w:val="Perus"/>
    </w:pPr>
  </w:p>
  <w:p w14:paraId="6BB9E253" w14:textId="77777777" w:rsidR="00187E36" w:rsidRDefault="00187E36" w:rsidP="00F13395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5DA"/>
    <w:multiLevelType w:val="hybridMultilevel"/>
    <w:tmpl w:val="E9888ABC"/>
    <w:lvl w:ilvl="0" w:tplc="1CB219F4">
      <w:start w:val="1"/>
      <w:numFmt w:val="bullet"/>
      <w:lvlText w:val=""/>
      <w:lvlJc w:val="left"/>
      <w:pPr>
        <w:ind w:left="463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1" w15:restartNumberingAfterBreak="0">
    <w:nsid w:val="08D804B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5C65"/>
    <w:multiLevelType w:val="hybridMultilevel"/>
    <w:tmpl w:val="F3F496C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047B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E106C"/>
    <w:multiLevelType w:val="hybridMultilevel"/>
    <w:tmpl w:val="2C8C63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0A2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3D44"/>
    <w:multiLevelType w:val="hybridMultilevel"/>
    <w:tmpl w:val="34EA60C6"/>
    <w:lvl w:ilvl="0" w:tplc="1CB219F4">
      <w:start w:val="1"/>
      <w:numFmt w:val="bullet"/>
      <w:lvlText w:val=""/>
      <w:lvlJc w:val="left"/>
      <w:pPr>
        <w:ind w:left="463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227636A4"/>
    <w:multiLevelType w:val="hybridMultilevel"/>
    <w:tmpl w:val="F0FED1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62030"/>
    <w:multiLevelType w:val="hybridMultilevel"/>
    <w:tmpl w:val="B25C03D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1CB219F4">
      <w:start w:val="1"/>
      <w:numFmt w:val="bullet"/>
      <w:lvlText w:val=""/>
      <w:lvlJc w:val="left"/>
      <w:pPr>
        <w:ind w:left="2880" w:hanging="180"/>
      </w:pPr>
      <w:rPr>
        <w:rFonts w:ascii="Wingdings" w:hAnsi="Wingdings" w:hint="default"/>
      </w:rPr>
    </w:lvl>
    <w:lvl w:ilvl="3" w:tplc="040B000F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2B0AF9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B50EF"/>
    <w:multiLevelType w:val="hybridMultilevel"/>
    <w:tmpl w:val="E952871C"/>
    <w:lvl w:ilvl="0" w:tplc="F19222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34EAD"/>
    <w:multiLevelType w:val="hybridMultilevel"/>
    <w:tmpl w:val="3356BA4A"/>
    <w:lvl w:ilvl="0" w:tplc="1CB219F4">
      <w:start w:val="1"/>
      <w:numFmt w:val="bullet"/>
      <w:lvlText w:val="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2" w15:restartNumberingAfterBreak="0">
    <w:nsid w:val="426F54AD"/>
    <w:multiLevelType w:val="hybridMultilevel"/>
    <w:tmpl w:val="52A27450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441457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F17F2"/>
    <w:multiLevelType w:val="hybridMultilevel"/>
    <w:tmpl w:val="38DE0C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917DE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06425"/>
    <w:multiLevelType w:val="hybridMultilevel"/>
    <w:tmpl w:val="5A7E1F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82D7B"/>
    <w:multiLevelType w:val="hybridMultilevel"/>
    <w:tmpl w:val="BB541E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626F5"/>
    <w:multiLevelType w:val="hybridMultilevel"/>
    <w:tmpl w:val="57EEC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B073A"/>
    <w:multiLevelType w:val="multilevel"/>
    <w:tmpl w:val="1E7280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869BB"/>
    <w:multiLevelType w:val="hybridMultilevel"/>
    <w:tmpl w:val="5F747DE2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D7504"/>
    <w:multiLevelType w:val="hybridMultilevel"/>
    <w:tmpl w:val="C29ED0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B4FF5"/>
    <w:multiLevelType w:val="hybridMultilevel"/>
    <w:tmpl w:val="226CFA34"/>
    <w:lvl w:ilvl="0" w:tplc="1CB219F4">
      <w:start w:val="1"/>
      <w:numFmt w:val="bullet"/>
      <w:lvlText w:val="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3" w15:restartNumberingAfterBreak="0">
    <w:nsid w:val="5E6758A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6C3A2E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B4F4F"/>
    <w:multiLevelType w:val="hybridMultilevel"/>
    <w:tmpl w:val="704C86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E7075"/>
    <w:multiLevelType w:val="hybridMultilevel"/>
    <w:tmpl w:val="22AA19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D67B9"/>
    <w:multiLevelType w:val="hybridMultilevel"/>
    <w:tmpl w:val="18084E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45DA5"/>
    <w:multiLevelType w:val="hybridMultilevel"/>
    <w:tmpl w:val="477A68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7"/>
  </w:num>
  <w:num w:numId="4">
    <w:abstractNumId w:val="5"/>
  </w:num>
  <w:num w:numId="5">
    <w:abstractNumId w:val="3"/>
  </w:num>
  <w:num w:numId="6">
    <w:abstractNumId w:val="1"/>
  </w:num>
  <w:num w:numId="7">
    <w:abstractNumId w:val="24"/>
  </w:num>
  <w:num w:numId="8">
    <w:abstractNumId w:val="21"/>
  </w:num>
  <w:num w:numId="9">
    <w:abstractNumId w:val="16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7"/>
  </w:num>
  <w:num w:numId="15">
    <w:abstractNumId w:val="8"/>
  </w:num>
  <w:num w:numId="16">
    <w:abstractNumId w:val="26"/>
  </w:num>
  <w:num w:numId="17">
    <w:abstractNumId w:val="28"/>
  </w:num>
  <w:num w:numId="18">
    <w:abstractNumId w:val="14"/>
  </w:num>
  <w:num w:numId="19">
    <w:abstractNumId w:val="23"/>
  </w:num>
  <w:num w:numId="20">
    <w:abstractNumId w:val="10"/>
  </w:num>
  <w:num w:numId="21">
    <w:abstractNumId w:val="20"/>
  </w:num>
  <w:num w:numId="22">
    <w:abstractNumId w:val="17"/>
  </w:num>
  <w:num w:numId="23">
    <w:abstractNumId w:val="19"/>
  </w:num>
  <w:num w:numId="24">
    <w:abstractNumId w:val="22"/>
  </w:num>
  <w:num w:numId="25">
    <w:abstractNumId w:val="2"/>
  </w:num>
  <w:num w:numId="26">
    <w:abstractNumId w:val="12"/>
  </w:num>
  <w:num w:numId="27">
    <w:abstractNumId w:val="0"/>
  </w:num>
  <w:num w:numId="28">
    <w:abstractNumId w:val="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D2"/>
    <w:rsid w:val="000C7DA1"/>
    <w:rsid w:val="0017068B"/>
    <w:rsid w:val="00187E36"/>
    <w:rsid w:val="001C3380"/>
    <w:rsid w:val="001E1B58"/>
    <w:rsid w:val="0021328E"/>
    <w:rsid w:val="00246283"/>
    <w:rsid w:val="002675CD"/>
    <w:rsid w:val="002F6506"/>
    <w:rsid w:val="003034B3"/>
    <w:rsid w:val="00531CC3"/>
    <w:rsid w:val="00556354"/>
    <w:rsid w:val="00594B37"/>
    <w:rsid w:val="00695C19"/>
    <w:rsid w:val="006C66E2"/>
    <w:rsid w:val="00756FD4"/>
    <w:rsid w:val="00781249"/>
    <w:rsid w:val="008424B2"/>
    <w:rsid w:val="008B71AB"/>
    <w:rsid w:val="008F0A58"/>
    <w:rsid w:val="009C0A8B"/>
    <w:rsid w:val="00A030AF"/>
    <w:rsid w:val="00B82A04"/>
    <w:rsid w:val="00BE5A70"/>
    <w:rsid w:val="00C9449A"/>
    <w:rsid w:val="00D4326F"/>
    <w:rsid w:val="00D47047"/>
    <w:rsid w:val="00D529D2"/>
    <w:rsid w:val="00DB0725"/>
    <w:rsid w:val="00E1071F"/>
    <w:rsid w:val="00E1353E"/>
    <w:rsid w:val="00E66CF7"/>
    <w:rsid w:val="00E67384"/>
    <w:rsid w:val="00F13395"/>
    <w:rsid w:val="00F66D31"/>
    <w:rsid w:val="7DEFA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280541"/>
  <w15:chartTrackingRefBased/>
  <w15:docId w15:val="{15D77431-B6D0-4047-B8B9-DCD14AC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us">
    <w:name w:val="Perus"/>
    <w:basedOn w:val="Normal"/>
    <w:link w:val="PerusChar"/>
    <w:qFormat/>
    <w:rsid w:val="00D4326F"/>
    <w:pPr>
      <w:spacing w:after="0" w:line="240" w:lineRule="auto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erusChar">
    <w:name w:val="Perus Char"/>
    <w:basedOn w:val="DefaultParagraphFont"/>
    <w:link w:val="Perus"/>
    <w:rsid w:val="00D4326F"/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9C0A8B"/>
  </w:style>
  <w:style w:type="paragraph" w:styleId="Footer">
    <w:name w:val="footer"/>
    <w:basedOn w:val="Normal"/>
    <w:link w:val="Foot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8B"/>
  </w:style>
  <w:style w:type="paragraph" w:customStyle="1" w:styleId="Sisennys">
    <w:name w:val="Sisennys"/>
    <w:basedOn w:val="Perus"/>
    <w:link w:val="SisennysChar"/>
    <w:qFormat/>
    <w:rsid w:val="008424B2"/>
    <w:pPr>
      <w:spacing w:after="240"/>
      <w:ind w:left="2608"/>
    </w:pPr>
  </w:style>
  <w:style w:type="paragraph" w:customStyle="1" w:styleId="Riippuva">
    <w:name w:val="Riippuva"/>
    <w:basedOn w:val="Perus"/>
    <w:next w:val="Sisennys"/>
    <w:link w:val="RiippuvaChar"/>
    <w:qFormat/>
    <w:rsid w:val="00E1071F"/>
    <w:pPr>
      <w:spacing w:after="240"/>
      <w:ind w:left="2608" w:hanging="2608"/>
    </w:pPr>
    <w:rPr>
      <w:lang w:val="en-US"/>
    </w:rPr>
  </w:style>
  <w:style w:type="character" w:customStyle="1" w:styleId="SisennysChar">
    <w:name w:val="Sisennys Char"/>
    <w:basedOn w:val="PerusChar"/>
    <w:link w:val="Sisennys"/>
    <w:rsid w:val="008424B2"/>
    <w:rPr>
      <w:rFonts w:ascii="Arial" w:hAnsi="Arial" w:cs="Arial"/>
    </w:rPr>
  </w:style>
  <w:style w:type="character" w:customStyle="1" w:styleId="RiippuvaChar">
    <w:name w:val="Riippuva Char"/>
    <w:basedOn w:val="PerusChar"/>
    <w:link w:val="Riippuva"/>
    <w:rsid w:val="00E1071F"/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0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iakirja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E197-7B1C-4CE0-B216-B9F0E5DF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Asiakirja_malli</Template>
  <TotalTime>1</TotalTime>
  <Pages>2</Pages>
  <Words>205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Pihamäki Eetu</dc:creator>
  <cp:keywords/>
  <dc:description/>
  <cp:lastModifiedBy>Pihamäki Eetu</cp:lastModifiedBy>
  <cp:revision>2</cp:revision>
  <dcterms:created xsi:type="dcterms:W3CDTF">2018-10-03T14:08:00Z</dcterms:created>
  <dcterms:modified xsi:type="dcterms:W3CDTF">2018-10-03T14:08:00Z</dcterms:modified>
</cp:coreProperties>
</file>