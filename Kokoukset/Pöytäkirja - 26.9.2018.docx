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ECC0" w14:textId="108BCF22" w:rsidR="00D529D2" w:rsidRPr="0048324A" w:rsidRDefault="0048324A" w:rsidP="003034B3">
      <w:pPr>
        <w:pStyle w:val="Perus"/>
        <w:rPr>
          <w:sz w:val="28"/>
          <w:szCs w:val="28"/>
        </w:rPr>
      </w:pPr>
      <w:r w:rsidRPr="0048324A">
        <w:rPr>
          <w:sz w:val="28"/>
          <w:szCs w:val="28"/>
        </w:rPr>
        <w:t>Kokous</w:t>
      </w:r>
    </w:p>
    <w:p w14:paraId="5A38700B" w14:textId="77777777" w:rsidR="00531CC3" w:rsidRPr="00695C19" w:rsidRDefault="00531CC3" w:rsidP="003034B3">
      <w:pPr>
        <w:pStyle w:val="Perus"/>
      </w:pPr>
    </w:p>
    <w:p w14:paraId="422F3E39" w14:textId="77777777" w:rsidR="00531CC3" w:rsidRPr="00695C19" w:rsidRDefault="00531CC3" w:rsidP="003034B3">
      <w:pPr>
        <w:pStyle w:val="Perus"/>
      </w:pPr>
    </w:p>
    <w:p w14:paraId="2972DD96" w14:textId="5ED2E4CA" w:rsidR="00531CC3" w:rsidRPr="00695C19" w:rsidRDefault="00663189" w:rsidP="003034B3">
      <w:pPr>
        <w:pStyle w:val="Perus"/>
      </w:pPr>
      <w:r>
        <w:t>Aika</w:t>
      </w:r>
      <w:r>
        <w:tab/>
      </w:r>
      <w:r>
        <w:tab/>
        <w:t>26.9.2018 klo 12.00</w:t>
      </w:r>
    </w:p>
    <w:p w14:paraId="36AB84E8" w14:textId="77777777" w:rsidR="00781249" w:rsidRPr="00695C19" w:rsidRDefault="00781249" w:rsidP="003034B3">
      <w:pPr>
        <w:pStyle w:val="Perus"/>
      </w:pPr>
    </w:p>
    <w:p w14:paraId="6D1681B5" w14:textId="77777777" w:rsidR="00531CC3" w:rsidRPr="00695C19" w:rsidRDefault="00531CC3" w:rsidP="003034B3">
      <w:pPr>
        <w:pStyle w:val="Perus"/>
      </w:pPr>
    </w:p>
    <w:p w14:paraId="137AFD42" w14:textId="60CAD44F" w:rsidR="00531CC3" w:rsidRPr="00695C19" w:rsidRDefault="00663189" w:rsidP="003034B3">
      <w:pPr>
        <w:pStyle w:val="Perus"/>
      </w:pPr>
      <w:r>
        <w:t>Paikka</w:t>
      </w:r>
      <w:r>
        <w:tab/>
      </w:r>
      <w:r>
        <w:tab/>
        <w:t>Pasilan Haaga-Helia – luokka 5004</w:t>
      </w:r>
    </w:p>
    <w:p w14:paraId="7052943B" w14:textId="77777777" w:rsidR="00531CC3" w:rsidRPr="00695C19" w:rsidRDefault="00531CC3" w:rsidP="003034B3">
      <w:pPr>
        <w:pStyle w:val="Perus"/>
      </w:pPr>
    </w:p>
    <w:p w14:paraId="2B0D91AC" w14:textId="77777777" w:rsidR="00531CC3" w:rsidRPr="00695C19" w:rsidRDefault="00531CC3" w:rsidP="003034B3">
      <w:pPr>
        <w:pStyle w:val="Perus"/>
      </w:pPr>
    </w:p>
    <w:p w14:paraId="0C2AADCB" w14:textId="7CBFA174" w:rsidR="00663189" w:rsidRPr="00695C19" w:rsidRDefault="00663189" w:rsidP="003034B3">
      <w:pPr>
        <w:pStyle w:val="Perus"/>
      </w:pPr>
      <w:r>
        <w:t>Läsnä</w:t>
      </w:r>
      <w:r>
        <w:tab/>
      </w:r>
      <w:r>
        <w:tab/>
        <w:t xml:space="preserve">Eetu Pihamäki, Markus Nissinen, Jan </w:t>
      </w:r>
      <w:proofErr w:type="spellStart"/>
      <w:r>
        <w:t>Parttimaa</w:t>
      </w:r>
      <w:proofErr w:type="spellEnd"/>
      <w:r>
        <w:t xml:space="preserve"> ja Tero Karvinen</w:t>
      </w:r>
    </w:p>
    <w:p w14:paraId="3278D323" w14:textId="77777777" w:rsidR="00E66CF7" w:rsidRPr="00695C19" w:rsidRDefault="00E66CF7" w:rsidP="00246283">
      <w:pPr>
        <w:pStyle w:val="Riippuva"/>
        <w:ind w:left="0" w:firstLine="0"/>
        <w:rPr>
          <w:lang w:val="fi-FI"/>
        </w:rPr>
      </w:pPr>
    </w:p>
    <w:p w14:paraId="6048C698" w14:textId="77777777" w:rsidR="00A030AF" w:rsidRPr="00695C19" w:rsidRDefault="00246283" w:rsidP="003034B3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Esitylistan asiat</w:t>
      </w:r>
    </w:p>
    <w:p w14:paraId="62F7B019" w14:textId="05709FDB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Jos ei löydetä yritystä pilotoimaan </w:t>
      </w:r>
      <w:proofErr w:type="gramStart"/>
      <w:r w:rsidRPr="00663189">
        <w:rPr>
          <w:lang w:val="fi-FI"/>
        </w:rPr>
        <w:t>projektia</w:t>
      </w:r>
      <w:proofErr w:type="gramEnd"/>
      <w:r w:rsidRPr="00663189">
        <w:rPr>
          <w:lang w:val="fi-FI"/>
        </w:rPr>
        <w:t xml:space="preserve"> kuink</w:t>
      </w:r>
      <w:r>
        <w:rPr>
          <w:lang w:val="fi-FI"/>
        </w:rPr>
        <w:t xml:space="preserve">a se vaikuttaa </w:t>
      </w:r>
      <w:proofErr w:type="spellStart"/>
      <w:r>
        <w:rPr>
          <w:lang w:val="fi-FI"/>
        </w:rPr>
        <w:t>kussiarvosteluun</w:t>
      </w:r>
      <w:proofErr w:type="spellEnd"/>
      <w:r>
        <w:rPr>
          <w:lang w:val="fi-FI"/>
        </w:rPr>
        <w:t>?</w:t>
      </w:r>
    </w:p>
    <w:p w14:paraId="532BAB16" w14:textId="3B3724B0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Millä keinoilla meidän kannattaa lähestyä yrityksiä?</w:t>
      </w:r>
    </w:p>
    <w:p w14:paraId="4D4F5C6F" w14:textId="50885D5E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Jos projekti epäonnistuu, tuleeko </w:t>
      </w:r>
      <w:proofErr w:type="spellStart"/>
      <w:r w:rsidRPr="00663189">
        <w:rPr>
          <w:lang w:val="fi-FI"/>
        </w:rPr>
        <w:t>kursiarvosanaki</w:t>
      </w:r>
      <w:proofErr w:type="spellEnd"/>
      <w:r w:rsidRPr="00663189">
        <w:rPr>
          <w:lang w:val="fi-FI"/>
        </w:rPr>
        <w:t xml:space="preserve"> hylätty?</w:t>
      </w:r>
    </w:p>
    <w:p w14:paraId="7899E84F" w14:textId="1BC4C987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Kun vertaillan </w:t>
      </w:r>
      <w:proofErr w:type="spellStart"/>
      <w:r w:rsidRPr="00663189">
        <w:rPr>
          <w:lang w:val="fi-FI"/>
        </w:rPr>
        <w:t>IdM</w:t>
      </w:r>
      <w:proofErr w:type="spellEnd"/>
      <w:r w:rsidRPr="00663189">
        <w:rPr>
          <w:lang w:val="fi-FI"/>
        </w:rPr>
        <w:t>-järjestelmiä Google Trendissä niin kannattaako sulkea pois ajankohdat, jolloin hakumäärä on 0?</w:t>
      </w:r>
    </w:p>
    <w:p w14:paraId="437224AC" w14:textId="656C9B74" w:rsidR="00246283" w:rsidRPr="00695C1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Mitä haluat </w:t>
      </w:r>
      <w:proofErr w:type="spellStart"/>
      <w:r w:rsidRPr="00663189">
        <w:rPr>
          <w:lang w:val="fi-FI"/>
        </w:rPr>
        <w:t>GitHub:iin</w:t>
      </w:r>
      <w:proofErr w:type="spellEnd"/>
      <w:r w:rsidRPr="00663189">
        <w:rPr>
          <w:lang w:val="fi-FI"/>
        </w:rPr>
        <w:t>, muuta kuin lokien tiedot?</w:t>
      </w:r>
    </w:p>
    <w:p w14:paraId="200D0270" w14:textId="0DCF12E0" w:rsidR="00A030AF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Miten mainita konsultoinnit lähteissä?</w:t>
      </w:r>
    </w:p>
    <w:p w14:paraId="5C13DA3D" w14:textId="77777777" w:rsidR="00663189" w:rsidRPr="00663189" w:rsidRDefault="00663189" w:rsidP="00663189">
      <w:pPr>
        <w:pStyle w:val="Riippuva"/>
      </w:pPr>
    </w:p>
    <w:p w14:paraId="2E233A23" w14:textId="77777777" w:rsidR="006C66E2" w:rsidRPr="00695C19" w:rsidRDefault="00246283" w:rsidP="002675CD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="00A030AF" w:rsidRPr="00695C19">
        <w:rPr>
          <w:lang w:val="fi-FI"/>
        </w:rPr>
        <w:t xml:space="preserve"> ja päätökset</w:t>
      </w:r>
      <w:r w:rsidR="003034B3" w:rsidRPr="00695C19">
        <w:rPr>
          <w:lang w:val="fi-FI"/>
        </w:rPr>
        <w:t>:</w:t>
      </w:r>
    </w:p>
    <w:p w14:paraId="187A1414" w14:textId="718F5060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Jos ei löydetä yritystä pilotoimaan </w:t>
      </w:r>
      <w:proofErr w:type="gramStart"/>
      <w:r w:rsidRPr="00663189">
        <w:rPr>
          <w:lang w:val="fi-FI"/>
        </w:rPr>
        <w:t>projektia</w:t>
      </w:r>
      <w:proofErr w:type="gramEnd"/>
      <w:r w:rsidRPr="00663189">
        <w:rPr>
          <w:lang w:val="fi-FI"/>
        </w:rPr>
        <w:t xml:space="preserve"> kuink</w:t>
      </w:r>
      <w:r>
        <w:rPr>
          <w:lang w:val="fi-FI"/>
        </w:rPr>
        <w:t xml:space="preserve">a se vaikuttaa </w:t>
      </w:r>
      <w:proofErr w:type="spellStart"/>
      <w:r>
        <w:rPr>
          <w:lang w:val="fi-FI"/>
        </w:rPr>
        <w:t>kussiarvosteluun</w:t>
      </w:r>
      <w:proofErr w:type="spellEnd"/>
      <w:r>
        <w:rPr>
          <w:lang w:val="fi-FI"/>
        </w:rPr>
        <w:t>?</w:t>
      </w:r>
    </w:p>
    <w:p w14:paraId="1E61020F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0A98B52C" w14:textId="3040AE02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Millä keinoilla meidän kannattaa lähestyä yrityksiä?</w:t>
      </w:r>
    </w:p>
    <w:p w14:paraId="1F6B038C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6773CBED" w14:textId="59E6D0F2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Jos projekti epäonnistuu, tuleeko </w:t>
      </w:r>
      <w:proofErr w:type="spellStart"/>
      <w:r w:rsidRPr="00663189">
        <w:rPr>
          <w:lang w:val="fi-FI"/>
        </w:rPr>
        <w:t>kursiarvosanaki</w:t>
      </w:r>
      <w:proofErr w:type="spellEnd"/>
      <w:r w:rsidRPr="00663189">
        <w:rPr>
          <w:lang w:val="fi-FI"/>
        </w:rPr>
        <w:t xml:space="preserve"> hylätty?</w:t>
      </w:r>
    </w:p>
    <w:p w14:paraId="60633A88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59C961C6" w14:textId="0B1B2F2B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Kun vertaillan </w:t>
      </w:r>
      <w:proofErr w:type="spellStart"/>
      <w:r w:rsidRPr="00663189">
        <w:rPr>
          <w:lang w:val="fi-FI"/>
        </w:rPr>
        <w:t>IdM</w:t>
      </w:r>
      <w:proofErr w:type="spellEnd"/>
      <w:r w:rsidRPr="00663189">
        <w:rPr>
          <w:lang w:val="fi-FI"/>
        </w:rPr>
        <w:t>-järjestelmiä Google Trendissä niin kannattaako sulkea pois ajankohdat, jolloin hakumäärä on 0?</w:t>
      </w:r>
    </w:p>
    <w:p w14:paraId="1DB8D820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57480C61" w14:textId="4897AC3D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 xml:space="preserve">Mitä haluat </w:t>
      </w:r>
      <w:proofErr w:type="spellStart"/>
      <w:r w:rsidRPr="00663189">
        <w:rPr>
          <w:lang w:val="fi-FI"/>
        </w:rPr>
        <w:t>GitHub:iin</w:t>
      </w:r>
      <w:proofErr w:type="spellEnd"/>
      <w:r w:rsidRPr="00663189">
        <w:rPr>
          <w:lang w:val="fi-FI"/>
        </w:rPr>
        <w:t>, muuta kuin lokien tiedot?</w:t>
      </w:r>
    </w:p>
    <w:p w14:paraId="020FCD65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33473B3D" w14:textId="70F75E7C" w:rsidR="002675CD" w:rsidRPr="00663189" w:rsidRDefault="00663189" w:rsidP="00663189">
      <w:pPr>
        <w:pStyle w:val="Riippuva"/>
        <w:numPr>
          <w:ilvl w:val="0"/>
          <w:numId w:val="25"/>
        </w:numPr>
        <w:rPr>
          <w:lang w:val="fi-FI"/>
        </w:rPr>
      </w:pPr>
      <w:r w:rsidRPr="00663189">
        <w:rPr>
          <w:lang w:val="fi-FI"/>
        </w:rPr>
        <w:t>Miten mainita konsultoinnit lähteissä?</w:t>
      </w:r>
    </w:p>
    <w:p w14:paraId="015BBC55" w14:textId="76414737" w:rsidR="002675CD" w:rsidRPr="00695C19" w:rsidRDefault="002675CD" w:rsidP="00663189">
      <w:pPr>
        <w:pStyle w:val="Sisennys"/>
        <w:numPr>
          <w:ilvl w:val="0"/>
          <w:numId w:val="24"/>
        </w:numPr>
      </w:pPr>
    </w:p>
    <w:p w14:paraId="3754BFE1" w14:textId="77777777" w:rsidR="00246283" w:rsidRPr="00695C19" w:rsidRDefault="00246283" w:rsidP="00663189">
      <w:pPr>
        <w:pStyle w:val="Riippuva"/>
      </w:pPr>
    </w:p>
    <w:p w14:paraId="4951DAA7" w14:textId="77777777" w:rsidR="003034B3" w:rsidRPr="00695C19" w:rsidRDefault="00A030AF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w14:paraId="643E1BA5" w14:textId="77777777" w:rsidR="00A030AF" w:rsidRPr="00695C19" w:rsidRDefault="00A030AF" w:rsidP="002675CD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  <w:t>]</w:t>
      </w:r>
    </w:p>
    <w:p w14:paraId="3DB7871F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44C7859B" w14:textId="77777777" w:rsidR="00A030AF" w:rsidRPr="00695C19" w:rsidRDefault="00A030AF" w:rsidP="002675CD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  <w:t>]</w:t>
      </w:r>
    </w:p>
    <w:p w14:paraId="355D60E1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5A5A5BD9" w14:textId="77777777" w:rsidR="00A030AF" w:rsidRPr="00695C19" w:rsidRDefault="00A030AF" w:rsidP="002675CD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  <w:t>]</w:t>
      </w:r>
    </w:p>
    <w:p w14:paraId="578271F1" w14:textId="77777777" w:rsidR="002675CD" w:rsidRPr="00695C19" w:rsidRDefault="002675CD" w:rsidP="002675CD">
      <w:pPr>
        <w:pStyle w:val="Sisennys"/>
        <w:numPr>
          <w:ilvl w:val="0"/>
          <w:numId w:val="24"/>
        </w:numPr>
      </w:pPr>
    </w:p>
    <w:p w14:paraId="425A09C9" w14:textId="77777777" w:rsidR="00A030AF" w:rsidRPr="00695C19" w:rsidRDefault="00A030AF" w:rsidP="002675CD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  <w:t>]</w:t>
      </w:r>
    </w:p>
    <w:p w14:paraId="133638B1" w14:textId="77777777" w:rsidR="006C66E2" w:rsidRPr="00695C19" w:rsidRDefault="006C66E2" w:rsidP="00695C19">
      <w:pPr>
        <w:pStyle w:val="Sisennys"/>
        <w:numPr>
          <w:ilvl w:val="0"/>
          <w:numId w:val="24"/>
        </w:numPr>
      </w:pPr>
    </w:p>
    <w:p w14:paraId="22299B85" w14:textId="77777777" w:rsidR="000C7DA1" w:rsidRDefault="000C7DA1" w:rsidP="000C7DA1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t>Tehtävät</w:t>
      </w:r>
    </w:p>
    <w:p w14:paraId="31400027" w14:textId="77777777" w:rsidR="000C7DA1" w:rsidRDefault="0017068B" w:rsidP="000C7DA1">
      <w:pPr>
        <w:pStyle w:val="Sisennys"/>
      </w:pPr>
      <w:r>
        <w:t>Nimi: Eetu Pihamäki</w:t>
      </w:r>
    </w:p>
    <w:p w14:paraId="7F52B2E7" w14:textId="77777777" w:rsidR="0017068B" w:rsidRDefault="0017068B" w:rsidP="000C7DA1">
      <w:pPr>
        <w:pStyle w:val="Sisennys"/>
      </w:pPr>
      <w:r>
        <w:t>Tehtävä:</w:t>
      </w:r>
    </w:p>
    <w:p w14:paraId="22A646D9" w14:textId="77777777" w:rsidR="0017068B" w:rsidRDefault="0017068B" w:rsidP="000C7DA1">
      <w:pPr>
        <w:pStyle w:val="Sisennys"/>
      </w:pPr>
      <w:r>
        <w:t>Määräaika:</w:t>
      </w:r>
    </w:p>
    <w:p w14:paraId="5FF8C148" w14:textId="77777777" w:rsidR="0017068B" w:rsidRDefault="0017068B" w:rsidP="000C7DA1">
      <w:pPr>
        <w:pStyle w:val="Sisennys"/>
      </w:pPr>
      <w:r>
        <w:t>Lopputulos:</w:t>
      </w:r>
    </w:p>
    <w:p w14:paraId="651BC7D0" w14:textId="77777777" w:rsidR="0017068B" w:rsidRDefault="0017068B" w:rsidP="000C7DA1">
      <w:pPr>
        <w:pStyle w:val="Sisennys"/>
      </w:pPr>
    </w:p>
    <w:p w14:paraId="75CD5C89" w14:textId="77777777" w:rsidR="0017068B" w:rsidRDefault="0017068B" w:rsidP="0017068B">
      <w:pPr>
        <w:pStyle w:val="Sisennys"/>
      </w:pPr>
      <w:r>
        <w:t xml:space="preserve">Nimi: Jan </w:t>
      </w:r>
      <w:proofErr w:type="spellStart"/>
      <w:r>
        <w:t>Parttimaa</w:t>
      </w:r>
      <w:proofErr w:type="spellEnd"/>
    </w:p>
    <w:p w14:paraId="6263FC23" w14:textId="77777777" w:rsidR="0017068B" w:rsidRDefault="0017068B" w:rsidP="0017068B">
      <w:pPr>
        <w:pStyle w:val="Sisennys"/>
      </w:pPr>
      <w:r>
        <w:t>Tehtävä:</w:t>
      </w:r>
    </w:p>
    <w:p w14:paraId="30CCBB09" w14:textId="77777777" w:rsidR="0017068B" w:rsidRDefault="0017068B" w:rsidP="0017068B">
      <w:pPr>
        <w:pStyle w:val="Sisennys"/>
      </w:pPr>
      <w:r>
        <w:t>Määräaika:</w:t>
      </w:r>
    </w:p>
    <w:p w14:paraId="39300676" w14:textId="77777777" w:rsidR="0017068B" w:rsidRPr="000C7DA1" w:rsidRDefault="0017068B" w:rsidP="0017068B">
      <w:pPr>
        <w:pStyle w:val="Sisennys"/>
      </w:pPr>
      <w:r>
        <w:t>Lopputulos:</w:t>
      </w:r>
    </w:p>
    <w:p w14:paraId="0274AD92" w14:textId="77777777" w:rsidR="0017068B" w:rsidRDefault="0017068B" w:rsidP="000C7DA1">
      <w:pPr>
        <w:pStyle w:val="Sisennys"/>
      </w:pPr>
    </w:p>
    <w:p w14:paraId="51335F34" w14:textId="77777777" w:rsidR="0017068B" w:rsidRDefault="0017068B" w:rsidP="0017068B">
      <w:pPr>
        <w:pStyle w:val="Sisennys"/>
      </w:pPr>
      <w:r>
        <w:t>Nimi: Markus Nissinen</w:t>
      </w:r>
    </w:p>
    <w:p w14:paraId="3AD82B54" w14:textId="77777777" w:rsidR="0017068B" w:rsidRDefault="0017068B" w:rsidP="0017068B">
      <w:pPr>
        <w:pStyle w:val="Sisennys"/>
      </w:pPr>
      <w:r>
        <w:t>Tehtävä:</w:t>
      </w:r>
    </w:p>
    <w:p w14:paraId="12031367" w14:textId="77777777" w:rsidR="0017068B" w:rsidRDefault="0017068B" w:rsidP="0017068B">
      <w:pPr>
        <w:pStyle w:val="Sisennys"/>
      </w:pPr>
      <w:r>
        <w:t>Määräaika:</w:t>
      </w:r>
    </w:p>
    <w:p w14:paraId="1B0C20C0" w14:textId="77777777" w:rsidR="0017068B" w:rsidRPr="000C7DA1" w:rsidRDefault="0017068B" w:rsidP="0021328E">
      <w:pPr>
        <w:pStyle w:val="Sisennys"/>
      </w:pPr>
      <w:r>
        <w:t>Lopputulos:</w:t>
      </w:r>
    </w:p>
    <w:p w14:paraId="6E99597E" w14:textId="504048DB" w:rsidR="0048324A" w:rsidRPr="0048324A" w:rsidRDefault="001E1B58" w:rsidP="0048324A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 xml:space="preserve">Seuraava </w:t>
      </w:r>
      <w:r w:rsidR="0048324A">
        <w:rPr>
          <w:lang w:val="fi-FI"/>
        </w:rPr>
        <w:t>kokous</w:t>
      </w:r>
    </w:p>
    <w:p w14:paraId="32558B54" w14:textId="324B3C88" w:rsidR="006C66E2" w:rsidRDefault="0048324A" w:rsidP="006C66E2">
      <w:pPr>
        <w:pStyle w:val="Sisennys"/>
      </w:pPr>
      <w:r>
        <w:lastRenderedPageBreak/>
        <w:t>Aika</w:t>
      </w:r>
      <w:r>
        <w:tab/>
        <w:t>3.10.2018 klo 12.00</w:t>
      </w:r>
    </w:p>
    <w:p w14:paraId="0B5E035A" w14:textId="724EBFBF" w:rsidR="0048324A" w:rsidRPr="00695C19" w:rsidRDefault="0048324A" w:rsidP="006C66E2">
      <w:pPr>
        <w:pStyle w:val="Sisennys"/>
      </w:pPr>
      <w:r>
        <w:t>Paikka</w:t>
      </w:r>
      <w:r>
        <w:tab/>
        <w:t>Pasilan Haaga-Helia – luokka 5004</w:t>
      </w:r>
      <w:bookmarkStart w:id="0" w:name="_GoBack"/>
      <w:bookmarkEnd w:id="0"/>
    </w:p>
    <w:p w14:paraId="16CEE2EB" w14:textId="77777777" w:rsidR="006C66E2" w:rsidRPr="00695C19" w:rsidRDefault="006C66E2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w14:paraId="19E41D34" w14:textId="77777777" w:rsidR="006C66E2" w:rsidRPr="00695C19" w:rsidRDefault="006C66E2" w:rsidP="002675CD">
      <w:pPr>
        <w:pStyle w:val="Sisennys"/>
      </w:pPr>
      <w:r w:rsidRPr="00695C19">
        <w:t>[</w:t>
      </w:r>
      <w:r w:rsidRPr="00695C19">
        <w:tab/>
      </w:r>
      <w:r w:rsidRPr="00695C19">
        <w:tab/>
      </w:r>
      <w:r w:rsidRPr="00695C19">
        <w:tab/>
      </w:r>
      <w:r w:rsidRPr="00695C19">
        <w:tab/>
      </w:r>
      <w:r w:rsidRPr="00695C19">
        <w:tab/>
        <w:t>]</w:t>
      </w:r>
    </w:p>
    <w:p w14:paraId="5F410079" w14:textId="77777777" w:rsidR="006C66E2" w:rsidRPr="006C66E2" w:rsidRDefault="006C66E2" w:rsidP="006C66E2">
      <w:pPr>
        <w:pStyle w:val="Sisennys"/>
      </w:pPr>
    </w:p>
    <w:p w14:paraId="5BBBFEB8" w14:textId="77777777" w:rsidR="006C66E2" w:rsidRDefault="006C66E2" w:rsidP="006C66E2">
      <w:pPr>
        <w:pStyle w:val="Perus"/>
      </w:pPr>
    </w:p>
    <w:p w14:paraId="5627ADBD" w14:textId="77777777" w:rsidR="006C66E2" w:rsidRDefault="006C66E2" w:rsidP="006C66E2">
      <w:pPr>
        <w:pStyle w:val="Perus"/>
      </w:pPr>
    </w:p>
    <w:p w14:paraId="4B40FDC8" w14:textId="77777777" w:rsidR="006C66E2" w:rsidRPr="003034B3" w:rsidRDefault="006C66E2" w:rsidP="006C66E2">
      <w:pPr>
        <w:pStyle w:val="Perus"/>
      </w:pPr>
    </w:p>
    <w:p w14:paraId="1754BE7F" w14:textId="77777777" w:rsidR="003034B3" w:rsidRPr="003034B3" w:rsidRDefault="003034B3" w:rsidP="003034B3">
      <w:pPr>
        <w:pStyle w:val="Perus"/>
      </w:pPr>
    </w:p>
    <w:p w14:paraId="291CC3A3" w14:textId="77777777" w:rsidR="003034B3" w:rsidRPr="003034B3" w:rsidRDefault="003034B3" w:rsidP="003034B3">
      <w:pPr>
        <w:pStyle w:val="Perus"/>
      </w:pPr>
    </w:p>
    <w:p w14:paraId="4F8A1237" w14:textId="77777777" w:rsidR="003034B3" w:rsidRPr="003034B3" w:rsidRDefault="003034B3" w:rsidP="003034B3">
      <w:pPr>
        <w:pStyle w:val="Perus"/>
      </w:pPr>
    </w:p>
    <w:p w14:paraId="7EE9A530" w14:textId="77777777" w:rsidR="003034B3" w:rsidRPr="003034B3" w:rsidRDefault="003034B3" w:rsidP="003034B3">
      <w:pPr>
        <w:pStyle w:val="Perus"/>
      </w:pPr>
    </w:p>
    <w:p w14:paraId="64732124" w14:textId="77777777" w:rsidR="003034B3" w:rsidRPr="003034B3" w:rsidRDefault="003034B3" w:rsidP="003034B3">
      <w:pPr>
        <w:pStyle w:val="Perus"/>
      </w:pPr>
    </w:p>
    <w:p w14:paraId="2FCB41EA" w14:textId="77777777" w:rsidR="003034B3" w:rsidRPr="003034B3" w:rsidRDefault="003034B3" w:rsidP="003034B3">
      <w:pPr>
        <w:pStyle w:val="Perus"/>
      </w:pPr>
    </w:p>
    <w:sectPr w:rsidR="003034B3" w:rsidRPr="003034B3" w:rsidSect="00D4326F">
      <w:headerReference w:type="default" r:id="rId8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CB9DD" w14:textId="77777777" w:rsidR="00D529D2" w:rsidRDefault="00D529D2" w:rsidP="009C0A8B">
      <w:pPr>
        <w:spacing w:after="0" w:line="240" w:lineRule="auto"/>
      </w:pPr>
      <w:r>
        <w:separator/>
      </w:r>
    </w:p>
  </w:endnote>
  <w:endnote w:type="continuationSeparator" w:id="0">
    <w:p w14:paraId="4BF313A6" w14:textId="77777777" w:rsidR="00D529D2" w:rsidRDefault="00D529D2" w:rsidP="009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74523" w14:textId="77777777" w:rsidR="00D529D2" w:rsidRDefault="00D529D2" w:rsidP="009C0A8B">
      <w:pPr>
        <w:spacing w:after="0" w:line="240" w:lineRule="auto"/>
      </w:pPr>
      <w:r>
        <w:separator/>
      </w:r>
    </w:p>
  </w:footnote>
  <w:footnote w:type="continuationSeparator" w:id="0">
    <w:p w14:paraId="44E42C1A" w14:textId="77777777" w:rsidR="00D529D2" w:rsidRDefault="00D529D2" w:rsidP="009C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92EA4" w14:textId="46CBE0AF" w:rsidR="00BE5A70" w:rsidRPr="00BE5A70" w:rsidRDefault="00594B37" w:rsidP="00BE5A70">
    <w:pPr>
      <w:pStyle w:val="Perus"/>
      <w:rPr>
        <w:b/>
      </w:rPr>
    </w:pPr>
    <w:r w:rsidRPr="00BE5A70">
      <w:rPr>
        <w:b/>
      </w:rPr>
      <w:t>Pisnismiehet</w:t>
    </w:r>
    <w:r>
      <w:rPr>
        <w:b/>
      </w:rPr>
      <w:tab/>
    </w:r>
    <w:r>
      <w:rPr>
        <w:b/>
      </w:rPr>
      <w:tab/>
    </w:r>
    <w:r>
      <w:rPr>
        <w:b/>
      </w:rPr>
      <w:tab/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="00F13395" w:rsidRPr="00594B37">
      <w:fldChar w:fldCharType="begin"/>
    </w:r>
    <w:r w:rsidR="00F13395" w:rsidRPr="00594B37">
      <w:instrText xml:space="preserve"> PAGE   \* MERGEFORMAT </w:instrText>
    </w:r>
    <w:r w:rsidR="00F13395" w:rsidRPr="00594B37">
      <w:fldChar w:fldCharType="separate"/>
    </w:r>
    <w:r w:rsidR="0021328E">
      <w:rPr>
        <w:noProof/>
      </w:rPr>
      <w:t>2</w:t>
    </w:r>
    <w:r w:rsidR="00F13395" w:rsidRPr="00594B37">
      <w:fldChar w:fldCharType="end"/>
    </w:r>
    <w:r w:rsidR="00F13395" w:rsidRPr="00594B37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48324A">
      <w:rPr>
        <w:noProof/>
      </w:rPr>
      <w:t>3</w:t>
    </w:r>
    <w:r w:rsidR="0021328E">
      <w:rPr>
        <w:noProof/>
      </w:rPr>
      <w:fldChar w:fldCharType="end"/>
    </w:r>
    <w:r w:rsidR="00F13395" w:rsidRPr="00594B37">
      <w:t>)</w:t>
    </w:r>
  </w:p>
  <w:p w14:paraId="7A7F0F68" w14:textId="77777777" w:rsidR="00531CC3" w:rsidRDefault="00531CC3" w:rsidP="00531CC3">
    <w:pPr>
      <w:pStyle w:val="Perus"/>
    </w:pPr>
    <w:r>
      <w:t>Haaga-Helia amk</w:t>
    </w:r>
  </w:p>
  <w:p w14:paraId="777F1412" w14:textId="29615687" w:rsidR="00187E36" w:rsidRDefault="00531CC3" w:rsidP="00BE5A70">
    <w:pPr>
      <w:pStyle w:val="Perus"/>
    </w:pPr>
    <w:r>
      <w:t>Avoimen lähdekoodin IdM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45556E">
      <w:rPr>
        <w:noProof/>
      </w:rPr>
      <w:t>26.9.2018</w:t>
    </w:r>
    <w:r w:rsidR="00187E36">
      <w:fldChar w:fldCharType="end"/>
    </w:r>
  </w:p>
  <w:p w14:paraId="6131EA27" w14:textId="77777777" w:rsidR="00F13395" w:rsidRDefault="00F13395" w:rsidP="00F13395">
    <w:pPr>
      <w:pStyle w:val="Perus"/>
    </w:pPr>
  </w:p>
  <w:p w14:paraId="52F0BE7F" w14:textId="77777777" w:rsidR="00187E36" w:rsidRDefault="00187E36" w:rsidP="00F13395">
    <w:pPr>
      <w:pStyle w:val="Perus"/>
    </w:pPr>
  </w:p>
  <w:p w14:paraId="78C8F04A" w14:textId="77777777" w:rsidR="00187E36" w:rsidRDefault="00187E36" w:rsidP="00F13395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C65"/>
    <w:multiLevelType w:val="hybridMultilevel"/>
    <w:tmpl w:val="F3F496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030"/>
    <w:multiLevelType w:val="hybridMultilevel"/>
    <w:tmpl w:val="05225D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B4FF5"/>
    <w:multiLevelType w:val="hybridMultilevel"/>
    <w:tmpl w:val="2B6406CE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4"/>
  </w:num>
  <w:num w:numId="5">
    <w:abstractNumId w:val="2"/>
  </w:num>
  <w:num w:numId="6">
    <w:abstractNumId w:val="0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2"/>
  </w:num>
  <w:num w:numId="17">
    <w:abstractNumId w:val="24"/>
  </w:num>
  <w:num w:numId="18">
    <w:abstractNumId w:val="10"/>
  </w:num>
  <w:num w:numId="19">
    <w:abstractNumId w:val="19"/>
  </w:num>
  <w:num w:numId="20">
    <w:abstractNumId w:val="8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D2"/>
    <w:rsid w:val="000C7DA1"/>
    <w:rsid w:val="0017068B"/>
    <w:rsid w:val="00187E36"/>
    <w:rsid w:val="001C3380"/>
    <w:rsid w:val="001E1B58"/>
    <w:rsid w:val="0021328E"/>
    <w:rsid w:val="00246283"/>
    <w:rsid w:val="002675CD"/>
    <w:rsid w:val="003034B3"/>
    <w:rsid w:val="0045556E"/>
    <w:rsid w:val="0048324A"/>
    <w:rsid w:val="00531CC3"/>
    <w:rsid w:val="00594B37"/>
    <w:rsid w:val="00663189"/>
    <w:rsid w:val="00695C19"/>
    <w:rsid w:val="006C66E2"/>
    <w:rsid w:val="00756FD4"/>
    <w:rsid w:val="00781249"/>
    <w:rsid w:val="008424B2"/>
    <w:rsid w:val="009C0A8B"/>
    <w:rsid w:val="00A030AF"/>
    <w:rsid w:val="00BE5A70"/>
    <w:rsid w:val="00C9449A"/>
    <w:rsid w:val="00D4326F"/>
    <w:rsid w:val="00D529D2"/>
    <w:rsid w:val="00E1071F"/>
    <w:rsid w:val="00E66CF7"/>
    <w:rsid w:val="00E67384"/>
    <w:rsid w:val="00F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us">
    <w:name w:val="Perus"/>
    <w:basedOn w:val="Normal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erusChar">
    <w:name w:val="Perus Char"/>
    <w:basedOn w:val="DefaultParagraphFont"/>
    <w:link w:val="Perus"/>
    <w:rsid w:val="00D4326F"/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9C0A8B"/>
  </w:style>
  <w:style w:type="paragraph" w:styleId="Footer">
    <w:name w:val="footer"/>
    <w:basedOn w:val="Normal"/>
    <w:link w:val="Foot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8B"/>
  </w:style>
  <w:style w:type="paragraph" w:customStyle="1" w:styleId="Sisennys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customStyle="1" w:styleId="Riippuva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customStyle="1" w:styleId="SisennysChar">
    <w:name w:val="Sisennys Char"/>
    <w:basedOn w:val="PerusChar"/>
    <w:link w:val="Sisennys"/>
    <w:rsid w:val="008424B2"/>
    <w:rPr>
      <w:rFonts w:ascii="Arial" w:hAnsi="Arial" w:cs="Arial"/>
    </w:rPr>
  </w:style>
  <w:style w:type="character" w:customStyle="1" w:styleId="RiippuvaChar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E79B-CF69-49D5-9E33-38136386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Asiakirja_malli</Template>
  <TotalTime>14</TotalTime>
  <Pages>3</Pages>
  <Words>148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Pihamäki Eetu</dc:creator>
  <cp:keywords/>
  <dc:description/>
  <cp:lastModifiedBy>Pihamäki Eetu</cp:lastModifiedBy>
  <cp:revision>3</cp:revision>
  <dcterms:created xsi:type="dcterms:W3CDTF">2018-09-26T08:51:00Z</dcterms:created>
  <dcterms:modified xsi:type="dcterms:W3CDTF">2018-09-26T09:04:00Z</dcterms:modified>
</cp:coreProperties>
</file>