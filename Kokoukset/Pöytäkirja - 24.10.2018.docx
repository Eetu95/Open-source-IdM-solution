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F581D" w14:textId="04B69836" w:rsidR="00D529D2" w:rsidRPr="00695C19" w:rsidRDefault="7DEFA9B1" w:rsidP="7DEFA9B1">
      <w:pPr>
        <w:pStyle w:val="Perus"/>
        <w:rPr>
          <w:sz w:val="28"/>
          <w:szCs w:val="28"/>
        </w:rPr>
      </w:pPr>
      <w:r w:rsidRPr="7DEFA9B1">
        <w:rPr>
          <w:sz w:val="28"/>
          <w:szCs w:val="28"/>
        </w:rPr>
        <w:t>Kokous</w:t>
      </w:r>
    </w:p>
    <w:p w14:paraId="672A6659" w14:textId="77777777" w:rsidR="00531CC3" w:rsidRPr="00695C19" w:rsidRDefault="00531CC3" w:rsidP="003034B3">
      <w:pPr>
        <w:pStyle w:val="Perus"/>
      </w:pPr>
    </w:p>
    <w:p w14:paraId="0A37501D" w14:textId="77777777" w:rsidR="00531CC3" w:rsidRPr="00695C19" w:rsidRDefault="00531CC3" w:rsidP="003034B3">
      <w:pPr>
        <w:pStyle w:val="Perus"/>
      </w:pPr>
    </w:p>
    <w:p w14:paraId="1506D1A5" w14:textId="626D2FFF" w:rsidR="00531CC3" w:rsidRPr="00695C19" w:rsidRDefault="00531CC3" w:rsidP="003034B3">
      <w:pPr>
        <w:pStyle w:val="Perus"/>
      </w:pPr>
      <w:r w:rsidRPr="00695C19">
        <w:t>Aika</w:t>
      </w:r>
      <w:r w:rsidRPr="00695C19">
        <w:tab/>
      </w:r>
      <w:r w:rsidRPr="00695C19">
        <w:tab/>
      </w:r>
      <w:r w:rsidR="006C2C6D">
        <w:t>24.10.2018 klo 12.15</w:t>
      </w:r>
    </w:p>
    <w:p w14:paraId="5DAB6C7B" w14:textId="77777777" w:rsidR="00781249" w:rsidRPr="00695C19" w:rsidRDefault="00781249" w:rsidP="003034B3">
      <w:pPr>
        <w:pStyle w:val="Perus"/>
      </w:pPr>
    </w:p>
    <w:p w14:paraId="02EB378F" w14:textId="77777777" w:rsidR="00531CC3" w:rsidRPr="00695C19" w:rsidRDefault="00531CC3" w:rsidP="003034B3">
      <w:pPr>
        <w:pStyle w:val="Perus"/>
      </w:pPr>
    </w:p>
    <w:p w14:paraId="187BA20D" w14:textId="451F7520" w:rsidR="00531CC3" w:rsidRPr="00695C19" w:rsidRDefault="00531CC3" w:rsidP="003034B3">
      <w:pPr>
        <w:pStyle w:val="Perus"/>
      </w:pPr>
      <w:r w:rsidRPr="00695C19">
        <w:t>Paikka</w:t>
      </w:r>
      <w:r w:rsidRPr="00695C19">
        <w:tab/>
      </w:r>
      <w:r w:rsidRPr="00695C19">
        <w:tab/>
      </w:r>
      <w:r w:rsidR="00401E25">
        <w:t>Pasilan Haaga-Helia – luokka 5004</w:t>
      </w:r>
    </w:p>
    <w:p w14:paraId="6A05A809" w14:textId="77777777" w:rsidR="00531CC3" w:rsidRPr="00695C19" w:rsidRDefault="00531CC3" w:rsidP="003034B3">
      <w:pPr>
        <w:pStyle w:val="Perus"/>
      </w:pPr>
    </w:p>
    <w:p w14:paraId="5A39BBE3" w14:textId="77777777" w:rsidR="00531CC3" w:rsidRPr="00695C19" w:rsidRDefault="00531CC3" w:rsidP="003034B3">
      <w:pPr>
        <w:pStyle w:val="Perus"/>
      </w:pPr>
    </w:p>
    <w:p w14:paraId="39A34C31" w14:textId="1829EAA1" w:rsidR="00E66CF7" w:rsidRPr="00695C19" w:rsidRDefault="00531CC3" w:rsidP="003034B3">
      <w:pPr>
        <w:pStyle w:val="Perus"/>
      </w:pPr>
      <w:r w:rsidRPr="00695C19">
        <w:t>Läsnä</w:t>
      </w:r>
      <w:r w:rsidRPr="00695C19">
        <w:tab/>
      </w:r>
      <w:r w:rsidRPr="00695C19">
        <w:tab/>
      </w:r>
      <w:r w:rsidR="00401E25">
        <w:t xml:space="preserve">Tero Karvinen, Jan </w:t>
      </w:r>
      <w:proofErr w:type="spellStart"/>
      <w:r w:rsidR="00401E25">
        <w:t>Parttimaa</w:t>
      </w:r>
      <w:proofErr w:type="spellEnd"/>
      <w:r w:rsidR="00401E25">
        <w:t>, Eetu Pihamäki ja Markus Nissinen</w:t>
      </w:r>
    </w:p>
    <w:p w14:paraId="41C8F396" w14:textId="77777777" w:rsidR="00E66CF7" w:rsidRPr="00695C19" w:rsidRDefault="00E66CF7" w:rsidP="00246283">
      <w:pPr>
        <w:pStyle w:val="Riippuva"/>
        <w:ind w:left="0" w:firstLine="0"/>
        <w:rPr>
          <w:lang w:val="fi-FI"/>
        </w:rPr>
      </w:pPr>
    </w:p>
    <w:p w14:paraId="405EBAAB" w14:textId="77777777" w:rsidR="00A030AF" w:rsidRPr="00695C19" w:rsidRDefault="00246283" w:rsidP="003034B3">
      <w:pPr>
        <w:pStyle w:val="Riippuva"/>
        <w:numPr>
          <w:ilvl w:val="0"/>
          <w:numId w:val="22"/>
        </w:numPr>
        <w:rPr>
          <w:lang w:val="fi-FI"/>
        </w:rPr>
      </w:pPr>
      <w:proofErr w:type="spellStart"/>
      <w:r w:rsidRPr="00695C19">
        <w:rPr>
          <w:lang w:val="fi-FI"/>
        </w:rPr>
        <w:t>Esitylistan</w:t>
      </w:r>
      <w:proofErr w:type="spellEnd"/>
      <w:r w:rsidRPr="00695C19">
        <w:rPr>
          <w:lang w:val="fi-FI"/>
        </w:rPr>
        <w:t xml:space="preserve"> asiat</w:t>
      </w:r>
    </w:p>
    <w:p w14:paraId="33E76843" w14:textId="163AEBB9" w:rsidR="006C2C6D" w:rsidRDefault="006C2C6D" w:rsidP="006C2C6D">
      <w:pPr>
        <w:pStyle w:val="Riippuva"/>
        <w:numPr>
          <w:ilvl w:val="0"/>
          <w:numId w:val="25"/>
        </w:numPr>
        <w:rPr>
          <w:lang w:val="fi-FI"/>
        </w:rPr>
      </w:pPr>
      <w:r>
        <w:rPr>
          <w:lang w:val="fi-FI"/>
        </w:rPr>
        <w:t>Pilotointi</w:t>
      </w:r>
    </w:p>
    <w:p w14:paraId="6D71DB58" w14:textId="322B90DE" w:rsidR="006C2C6D" w:rsidRPr="006C2C6D" w:rsidRDefault="006C2C6D" w:rsidP="006C2C6D">
      <w:pPr>
        <w:pStyle w:val="Sisennys"/>
        <w:numPr>
          <w:ilvl w:val="0"/>
          <w:numId w:val="25"/>
        </w:numPr>
      </w:pPr>
      <w:r>
        <w:t xml:space="preserve">Apache </w:t>
      </w:r>
      <w:proofErr w:type="spellStart"/>
      <w:r>
        <w:t>Syncopen</w:t>
      </w:r>
      <w:proofErr w:type="spellEnd"/>
      <w:r>
        <w:t xml:space="preserve"> pitäminen varalla, jos </w:t>
      </w:r>
      <w:proofErr w:type="spellStart"/>
      <w:r>
        <w:t>midPointissa</w:t>
      </w:r>
      <w:proofErr w:type="spellEnd"/>
      <w:r>
        <w:t xml:space="preserve"> tulee liikaa ongelmia.</w:t>
      </w:r>
    </w:p>
    <w:p w14:paraId="4B99056E" w14:textId="36CBC804" w:rsidR="00246283" w:rsidRDefault="00246283" w:rsidP="0091176B">
      <w:pPr>
        <w:pStyle w:val="Riippuva"/>
        <w:numPr>
          <w:ilvl w:val="0"/>
          <w:numId w:val="22"/>
        </w:numPr>
        <w:rPr>
          <w:lang w:val="fi-FI"/>
        </w:rPr>
      </w:pPr>
      <w:r w:rsidRPr="00695C19">
        <w:rPr>
          <w:lang w:val="fi-FI"/>
        </w:rPr>
        <w:t>Läpikäytävät asiat</w:t>
      </w:r>
      <w:r w:rsidR="00A030AF" w:rsidRPr="00695C19">
        <w:rPr>
          <w:lang w:val="fi-FI"/>
        </w:rPr>
        <w:t xml:space="preserve"> ja päätökset</w:t>
      </w:r>
      <w:r w:rsidR="003034B3" w:rsidRPr="00695C19">
        <w:rPr>
          <w:lang w:val="fi-FI"/>
        </w:rPr>
        <w:t>:</w:t>
      </w:r>
    </w:p>
    <w:p w14:paraId="2B800D37" w14:textId="6E8ED882" w:rsidR="006C2C6D" w:rsidRPr="00695C19" w:rsidRDefault="006C2C6D" w:rsidP="006C2C6D">
      <w:pPr>
        <w:pStyle w:val="Riippuva"/>
        <w:numPr>
          <w:ilvl w:val="0"/>
          <w:numId w:val="15"/>
        </w:numPr>
        <w:rPr>
          <w:lang w:val="fi-FI"/>
        </w:rPr>
      </w:pPr>
      <w:r>
        <w:rPr>
          <w:lang w:val="fi-FI"/>
        </w:rPr>
        <w:t>Pilotointi</w:t>
      </w:r>
    </w:p>
    <w:p w14:paraId="6A87BA57" w14:textId="0852A11E" w:rsidR="006C2C6D" w:rsidRPr="00695C19" w:rsidRDefault="00414CF1" w:rsidP="00414CF1">
      <w:pPr>
        <w:pStyle w:val="Sisennys"/>
        <w:numPr>
          <w:ilvl w:val="0"/>
          <w:numId w:val="24"/>
        </w:numPr>
      </w:pPr>
      <w:r w:rsidRPr="00414CF1">
        <w:t>Pi</w:t>
      </w:r>
      <w:r w:rsidR="0086458E">
        <w:t xml:space="preserve">lotointi on mahdollista </w:t>
      </w:r>
      <w:proofErr w:type="spellStart"/>
      <w:r w:rsidR="0086458E">
        <w:t>torpata</w:t>
      </w:r>
      <w:proofErr w:type="spellEnd"/>
      <w:r w:rsidR="0086458E">
        <w:t xml:space="preserve">, </w:t>
      </w:r>
      <w:r w:rsidRPr="00414CF1">
        <w:t>mutta tästä pitää vielä ryhmän kanssa neuvotella.</w:t>
      </w:r>
    </w:p>
    <w:p w14:paraId="740480C1" w14:textId="138A21B3" w:rsidR="006C2C6D" w:rsidRPr="00695C19" w:rsidRDefault="006C2C6D" w:rsidP="006C2C6D">
      <w:pPr>
        <w:pStyle w:val="Riippuva"/>
        <w:numPr>
          <w:ilvl w:val="0"/>
          <w:numId w:val="15"/>
        </w:numPr>
        <w:rPr>
          <w:lang w:val="fi-FI"/>
        </w:rPr>
      </w:pPr>
      <w:r>
        <w:rPr>
          <w:lang w:val="fi-FI"/>
        </w:rPr>
        <w:t xml:space="preserve">Apache </w:t>
      </w:r>
      <w:proofErr w:type="spellStart"/>
      <w:r>
        <w:rPr>
          <w:lang w:val="fi-FI"/>
        </w:rPr>
        <w:t>Syncopen</w:t>
      </w:r>
      <w:proofErr w:type="spellEnd"/>
      <w:r>
        <w:rPr>
          <w:lang w:val="fi-FI"/>
        </w:rPr>
        <w:t xml:space="preserve"> pitäminen varalla, jos </w:t>
      </w:r>
      <w:proofErr w:type="spellStart"/>
      <w:r>
        <w:rPr>
          <w:lang w:val="fi-FI"/>
        </w:rPr>
        <w:t>midPointissa</w:t>
      </w:r>
      <w:proofErr w:type="spellEnd"/>
      <w:r>
        <w:rPr>
          <w:lang w:val="fi-FI"/>
        </w:rPr>
        <w:t xml:space="preserve"> tulee liikaa ongelmia.</w:t>
      </w:r>
    </w:p>
    <w:p w14:paraId="738F5FFA" w14:textId="692FD620" w:rsidR="006C2C6D" w:rsidRPr="006C2C6D" w:rsidRDefault="0086458E" w:rsidP="0086458E">
      <w:pPr>
        <w:pStyle w:val="Sisennys"/>
        <w:numPr>
          <w:ilvl w:val="0"/>
          <w:numId w:val="24"/>
        </w:numPr>
      </w:pPr>
      <w:proofErr w:type="spellStart"/>
      <w:r w:rsidRPr="0086458E">
        <w:t>Irroitetaan</w:t>
      </w:r>
      <w:proofErr w:type="spellEnd"/>
      <w:r w:rsidRPr="0086458E">
        <w:t xml:space="preserve"> yksi henkilö Apache </w:t>
      </w:r>
      <w:proofErr w:type="spellStart"/>
      <w:r w:rsidRPr="0086458E">
        <w:t>Syncopen</w:t>
      </w:r>
      <w:proofErr w:type="spellEnd"/>
      <w:r w:rsidRPr="0086458E">
        <w:t xml:space="preserve"> pariin kokonaan.</w:t>
      </w:r>
    </w:p>
    <w:p w14:paraId="42C50DBB" w14:textId="493F292E" w:rsidR="0091176B" w:rsidRPr="0091176B" w:rsidRDefault="0091176B" w:rsidP="006C2C6D">
      <w:pPr>
        <w:pStyle w:val="Sisennys"/>
        <w:ind w:left="0"/>
      </w:pPr>
    </w:p>
    <w:p w14:paraId="69D83000" w14:textId="77777777" w:rsidR="003034B3" w:rsidRPr="00695C19" w:rsidRDefault="00A030AF" w:rsidP="006C66E2">
      <w:pPr>
        <w:pStyle w:val="Riippuva"/>
        <w:numPr>
          <w:ilvl w:val="0"/>
          <w:numId w:val="22"/>
        </w:numPr>
        <w:rPr>
          <w:lang w:val="fi-FI"/>
        </w:rPr>
      </w:pPr>
      <w:r w:rsidRPr="00695C19">
        <w:rPr>
          <w:lang w:val="fi-FI"/>
        </w:rPr>
        <w:t>Muut asiat</w:t>
      </w:r>
    </w:p>
    <w:p w14:paraId="07E44E17" w14:textId="48B65143" w:rsidR="008E7249" w:rsidRPr="00695C19" w:rsidRDefault="008E7249" w:rsidP="008E7249">
      <w:pPr>
        <w:pStyle w:val="Riippuva"/>
        <w:numPr>
          <w:ilvl w:val="0"/>
          <w:numId w:val="15"/>
        </w:numPr>
        <w:rPr>
          <w:lang w:val="fi-FI"/>
        </w:rPr>
      </w:pPr>
      <w:r>
        <w:rPr>
          <w:lang w:val="fi-FI"/>
        </w:rPr>
        <w:t>Autentikointi</w:t>
      </w:r>
    </w:p>
    <w:p w14:paraId="5C947B3B" w14:textId="79AABFAA" w:rsidR="008E7249" w:rsidRPr="00695C19" w:rsidRDefault="008E7249" w:rsidP="008E7249">
      <w:pPr>
        <w:pStyle w:val="Sisennys"/>
        <w:numPr>
          <w:ilvl w:val="0"/>
          <w:numId w:val="24"/>
        </w:numPr>
      </w:pPr>
      <w:r w:rsidRPr="008E7249">
        <w:t xml:space="preserve">Palvelut pitää saada liitettyä </w:t>
      </w:r>
      <w:proofErr w:type="spellStart"/>
      <w:proofErr w:type="gramStart"/>
      <w:r w:rsidRPr="008E7249">
        <w:t>IdM:ään</w:t>
      </w:r>
      <w:proofErr w:type="spellEnd"/>
      <w:proofErr w:type="gramEnd"/>
      <w:r w:rsidRPr="008E7249">
        <w:t xml:space="preserve"> jotta päästään kokeilemaan autentikointia, aloitetaan Linuxilla. Seuraavaksi ehdotettiin web-kirjautumista (REST).</w:t>
      </w:r>
    </w:p>
    <w:p w14:paraId="47486D16" w14:textId="4322189B" w:rsidR="008E7249" w:rsidRPr="00695C19" w:rsidRDefault="008E7249" w:rsidP="008E7249">
      <w:pPr>
        <w:pStyle w:val="Riippuva"/>
        <w:numPr>
          <w:ilvl w:val="0"/>
          <w:numId w:val="15"/>
        </w:numPr>
        <w:rPr>
          <w:lang w:val="fi-FI"/>
        </w:rPr>
      </w:pPr>
      <w:r>
        <w:rPr>
          <w:lang w:val="fi-FI"/>
        </w:rPr>
        <w:t>Dokumentointi</w:t>
      </w:r>
    </w:p>
    <w:p w14:paraId="050E2F01" w14:textId="66030FE8" w:rsidR="008E7249" w:rsidRPr="00695C19" w:rsidRDefault="008E7249" w:rsidP="008E7249">
      <w:pPr>
        <w:pStyle w:val="Sisennys"/>
        <w:numPr>
          <w:ilvl w:val="0"/>
          <w:numId w:val="24"/>
        </w:numPr>
      </w:pPr>
      <w:r w:rsidRPr="008E7249">
        <w:t>Kun autentikointi onnistuu, tehdään ohjeartikkeli.</w:t>
      </w:r>
    </w:p>
    <w:p w14:paraId="592B3492" w14:textId="77777777" w:rsidR="008E7249" w:rsidRPr="008E7249" w:rsidRDefault="008E7249" w:rsidP="008E7249">
      <w:pPr>
        <w:pStyle w:val="Sisennys"/>
        <w:ind w:left="0"/>
      </w:pPr>
    </w:p>
    <w:p w14:paraId="36B971F5" w14:textId="77777777" w:rsidR="000C7DA1" w:rsidRDefault="000C7DA1" w:rsidP="000C7DA1">
      <w:pPr>
        <w:pStyle w:val="Riippuva"/>
        <w:numPr>
          <w:ilvl w:val="0"/>
          <w:numId w:val="22"/>
        </w:numPr>
        <w:rPr>
          <w:lang w:val="fi-FI"/>
        </w:rPr>
      </w:pPr>
      <w:r>
        <w:rPr>
          <w:lang w:val="fi-FI"/>
        </w:rPr>
        <w:t>Tehtävät</w:t>
      </w:r>
    </w:p>
    <w:p w14:paraId="44C37E63" w14:textId="77777777" w:rsidR="000C7DA1" w:rsidRDefault="0017068B" w:rsidP="000C7DA1">
      <w:pPr>
        <w:pStyle w:val="Sisennys"/>
      </w:pPr>
      <w:r>
        <w:t>Nimi: Eetu Pihamäki</w:t>
      </w:r>
    </w:p>
    <w:p w14:paraId="05CF9BEF" w14:textId="3551E6FC" w:rsidR="0017068B" w:rsidRDefault="0017068B" w:rsidP="000C7DA1">
      <w:pPr>
        <w:pStyle w:val="Sisennys"/>
      </w:pPr>
      <w:r>
        <w:t>Tehtävä:</w:t>
      </w:r>
      <w:r w:rsidR="00057D2E">
        <w:t xml:space="preserve"> </w:t>
      </w:r>
      <w:r w:rsidR="008E7249">
        <w:t>Unix-</w:t>
      </w:r>
      <w:proofErr w:type="spellStart"/>
      <w:r w:rsidR="008E7249">
        <w:t>connectorin</w:t>
      </w:r>
      <w:proofErr w:type="spellEnd"/>
      <w:r w:rsidR="008E7249">
        <w:t xml:space="preserve"> asentaminen ja konfigurointi </w:t>
      </w:r>
      <w:proofErr w:type="spellStart"/>
      <w:r w:rsidR="008E7249">
        <w:t>midPoint</w:t>
      </w:r>
      <w:proofErr w:type="spellEnd"/>
      <w:r w:rsidR="008E7249">
        <w:t xml:space="preserve"> VM Virtual Boxiin. </w:t>
      </w:r>
      <w:r w:rsidR="00D53E52">
        <w:t xml:space="preserve">Unix resurssin liittäminen </w:t>
      </w:r>
      <w:proofErr w:type="spellStart"/>
      <w:r w:rsidR="00D53E52">
        <w:t>midPointiin</w:t>
      </w:r>
      <w:proofErr w:type="spellEnd"/>
      <w:r w:rsidR="00D53E52">
        <w:t xml:space="preserve"> (VM). Unix-</w:t>
      </w:r>
      <w:proofErr w:type="spellStart"/>
      <w:r w:rsidR="00D53E52">
        <w:t>connectorin</w:t>
      </w:r>
      <w:proofErr w:type="spellEnd"/>
      <w:r w:rsidR="00D53E52">
        <w:t xml:space="preserve">/resurssin/resurssien testaus. </w:t>
      </w:r>
      <w:proofErr w:type="spellStart"/>
      <w:r w:rsidR="00D53E52">
        <w:t>Projektipäälikön</w:t>
      </w:r>
      <w:proofErr w:type="spellEnd"/>
      <w:r w:rsidR="00D53E52">
        <w:t xml:space="preserve"> tehtävät.</w:t>
      </w:r>
    </w:p>
    <w:p w14:paraId="49346CEE" w14:textId="39BDECC6" w:rsidR="0017068B" w:rsidRDefault="0017068B" w:rsidP="000C7DA1">
      <w:pPr>
        <w:pStyle w:val="Sisennys"/>
      </w:pPr>
      <w:r>
        <w:t>Määräaika:</w:t>
      </w:r>
      <w:r w:rsidR="008E7249">
        <w:t xml:space="preserve"> 29</w:t>
      </w:r>
      <w:r w:rsidR="00057D2E">
        <w:t>.10.2018</w:t>
      </w:r>
    </w:p>
    <w:p w14:paraId="4FD844D6" w14:textId="1897742E" w:rsidR="00DA1025" w:rsidRDefault="0017068B" w:rsidP="00CB693E">
      <w:pPr>
        <w:pStyle w:val="Sisennys"/>
      </w:pPr>
      <w:r>
        <w:lastRenderedPageBreak/>
        <w:t>Lopputulos:</w:t>
      </w:r>
      <w:r w:rsidR="00057D2E">
        <w:t xml:space="preserve"> </w:t>
      </w:r>
      <w:r w:rsidR="00D53E52">
        <w:t>Unix-</w:t>
      </w:r>
      <w:proofErr w:type="spellStart"/>
      <w:r w:rsidR="00D53E52">
        <w:t>connector</w:t>
      </w:r>
      <w:proofErr w:type="spellEnd"/>
      <w:r w:rsidR="00D53E52">
        <w:t xml:space="preserve"> asennettuna ja konfiguroituna. Unix resurssi käytettävissä </w:t>
      </w:r>
      <w:proofErr w:type="spellStart"/>
      <w:r w:rsidR="00D53E52">
        <w:t>midPointissa</w:t>
      </w:r>
      <w:proofErr w:type="spellEnd"/>
      <w:r w:rsidR="00D53E52">
        <w:t xml:space="preserve"> (VM). Testaukset tehtynä. </w:t>
      </w:r>
      <w:proofErr w:type="spellStart"/>
      <w:r w:rsidR="00D53E52">
        <w:t>Projetkipäälikön</w:t>
      </w:r>
      <w:proofErr w:type="spellEnd"/>
      <w:r w:rsidR="00D53E52">
        <w:t xml:space="preserve"> työ tehtynä.</w:t>
      </w:r>
    </w:p>
    <w:p w14:paraId="7ECAC36B" w14:textId="77777777" w:rsidR="00DA1025" w:rsidRDefault="00DA1025" w:rsidP="0017068B">
      <w:pPr>
        <w:pStyle w:val="Sisennys"/>
      </w:pPr>
    </w:p>
    <w:p w14:paraId="5A0F0B63" w14:textId="33592AC6" w:rsidR="0017068B" w:rsidRDefault="0017068B" w:rsidP="0017068B">
      <w:pPr>
        <w:pStyle w:val="Sisennys"/>
      </w:pPr>
      <w:r>
        <w:t xml:space="preserve">Nimi: Jan </w:t>
      </w:r>
      <w:proofErr w:type="spellStart"/>
      <w:r>
        <w:t>Parttimaa</w:t>
      </w:r>
      <w:proofErr w:type="spellEnd"/>
    </w:p>
    <w:p w14:paraId="7228EF1A" w14:textId="69E79F24" w:rsidR="0017068B" w:rsidRPr="00057D2E" w:rsidRDefault="0017068B" w:rsidP="0017068B">
      <w:pPr>
        <w:pStyle w:val="Sisennys"/>
      </w:pPr>
      <w:r w:rsidRPr="00057D2E">
        <w:t>Tehtävä:</w:t>
      </w:r>
      <w:r w:rsidR="00057D2E" w:rsidRPr="00057D2E">
        <w:t xml:space="preserve"> </w:t>
      </w:r>
      <w:r w:rsidR="008E7249">
        <w:t xml:space="preserve">Linux-testityöaseman liittäminen </w:t>
      </w:r>
      <w:proofErr w:type="spellStart"/>
      <w:proofErr w:type="gramStart"/>
      <w:r w:rsidR="008E7249">
        <w:t>IdM:ään</w:t>
      </w:r>
      <w:proofErr w:type="spellEnd"/>
      <w:proofErr w:type="gramEnd"/>
      <w:r w:rsidR="008E7249">
        <w:t xml:space="preserve"> (</w:t>
      </w:r>
      <w:proofErr w:type="spellStart"/>
      <w:r w:rsidR="008E7249">
        <w:t>MidPoint</w:t>
      </w:r>
      <w:proofErr w:type="spellEnd"/>
      <w:r w:rsidR="008E7249">
        <w:t xml:space="preserve">), Apache </w:t>
      </w:r>
      <w:proofErr w:type="spellStart"/>
      <w:r w:rsidR="008E7249">
        <w:t>Syncopen</w:t>
      </w:r>
      <w:proofErr w:type="spellEnd"/>
      <w:r w:rsidR="008E7249">
        <w:t xml:space="preserve"> konfigurointi.</w:t>
      </w:r>
    </w:p>
    <w:p w14:paraId="69D3BCBF" w14:textId="4ACD5B0F" w:rsidR="0017068B" w:rsidRDefault="0017068B" w:rsidP="0017068B">
      <w:pPr>
        <w:pStyle w:val="Sisennys"/>
      </w:pPr>
      <w:r>
        <w:t>Määräaika:</w:t>
      </w:r>
      <w:r w:rsidR="008E7249">
        <w:t xml:space="preserve"> 29</w:t>
      </w:r>
      <w:r w:rsidR="00057D2E">
        <w:t>.10.2018</w:t>
      </w:r>
    </w:p>
    <w:p w14:paraId="2EC2804C" w14:textId="57CBAEC4" w:rsidR="0017068B" w:rsidRPr="000C7DA1" w:rsidRDefault="0017068B" w:rsidP="0017068B">
      <w:pPr>
        <w:pStyle w:val="Sisennys"/>
      </w:pPr>
      <w:r>
        <w:t>Lopputulos:</w:t>
      </w:r>
      <w:r w:rsidR="00057D2E">
        <w:t xml:space="preserve"> </w:t>
      </w:r>
      <w:r w:rsidR="008E7249">
        <w:t xml:space="preserve">Testityöaseman liittäminen </w:t>
      </w:r>
      <w:proofErr w:type="gramStart"/>
      <w:r w:rsidR="008E7249">
        <w:t>tulee onnistumaan</w:t>
      </w:r>
      <w:proofErr w:type="gramEnd"/>
      <w:r w:rsidR="008E7249">
        <w:t>.</w:t>
      </w:r>
    </w:p>
    <w:p w14:paraId="1FC39945" w14:textId="77777777" w:rsidR="0017068B" w:rsidRDefault="0017068B" w:rsidP="000C7DA1">
      <w:pPr>
        <w:pStyle w:val="Sisennys"/>
      </w:pPr>
    </w:p>
    <w:p w14:paraId="0BCAADEC" w14:textId="77777777" w:rsidR="0017068B" w:rsidRDefault="0017068B" w:rsidP="0017068B">
      <w:pPr>
        <w:pStyle w:val="Sisennys"/>
      </w:pPr>
      <w:r>
        <w:t>Nimi: Markus Nissinen</w:t>
      </w:r>
    </w:p>
    <w:p w14:paraId="350836FC" w14:textId="1102D3C2" w:rsidR="0017068B" w:rsidRDefault="0017068B" w:rsidP="0017068B">
      <w:pPr>
        <w:pStyle w:val="Sisennys"/>
      </w:pPr>
      <w:r>
        <w:t>Tehtävä:</w:t>
      </w:r>
      <w:r w:rsidR="00057D2E">
        <w:t xml:space="preserve"> </w:t>
      </w:r>
      <w:r w:rsidR="00D53E52">
        <w:t>Windows Server 2016 asennus ja konfigurointi virtuaaliympäristöön (</w:t>
      </w:r>
      <w:proofErr w:type="spellStart"/>
      <w:r w:rsidR="00D53E52">
        <w:t>VirtualBox</w:t>
      </w:r>
      <w:proofErr w:type="spellEnd"/>
      <w:r w:rsidR="00D53E52">
        <w:t>), Unix-Connectorin testaus.</w:t>
      </w:r>
    </w:p>
    <w:p w14:paraId="1296757C" w14:textId="4AD4E3EF" w:rsidR="0017068B" w:rsidRDefault="0017068B" w:rsidP="0017068B">
      <w:pPr>
        <w:pStyle w:val="Sisennys"/>
      </w:pPr>
      <w:r>
        <w:t>Määräaika:</w:t>
      </w:r>
      <w:r w:rsidR="00057D2E">
        <w:t xml:space="preserve"> </w:t>
      </w:r>
      <w:r w:rsidR="008E7249">
        <w:t>29</w:t>
      </w:r>
      <w:r w:rsidR="00057D2E">
        <w:t>.10.2018</w:t>
      </w:r>
    </w:p>
    <w:p w14:paraId="74FBBC71" w14:textId="6DD36745" w:rsidR="0017068B" w:rsidRPr="000C7DA1" w:rsidRDefault="0017068B" w:rsidP="0021328E">
      <w:pPr>
        <w:pStyle w:val="Sisennys"/>
      </w:pPr>
      <w:r>
        <w:t>Lopputulos:</w:t>
      </w:r>
      <w:r w:rsidR="00057D2E">
        <w:t xml:space="preserve"> </w:t>
      </w:r>
      <w:r w:rsidR="00D53E52">
        <w:t>Windows Server 2016 asennettuna ja konfiguroituna virtuaaliympäristössä. Testaus onnistui Unix-Connectorilla.</w:t>
      </w:r>
    </w:p>
    <w:p w14:paraId="2B3EED17" w14:textId="77777777" w:rsidR="001E1B58" w:rsidRPr="00695C19" w:rsidRDefault="001E1B58" w:rsidP="006C66E2">
      <w:pPr>
        <w:pStyle w:val="Riippuva"/>
        <w:numPr>
          <w:ilvl w:val="0"/>
          <w:numId w:val="22"/>
        </w:numPr>
        <w:rPr>
          <w:lang w:val="fi-FI"/>
        </w:rPr>
      </w:pPr>
      <w:r w:rsidRPr="00695C19">
        <w:rPr>
          <w:lang w:val="fi-FI"/>
        </w:rPr>
        <w:t>Seuraava kokous</w:t>
      </w:r>
    </w:p>
    <w:p w14:paraId="16D5A405" w14:textId="540C97BB" w:rsidR="006C66E2" w:rsidRDefault="00CB693E" w:rsidP="006C66E2">
      <w:pPr>
        <w:pStyle w:val="Sisennys"/>
      </w:pPr>
      <w:r>
        <w:t>Aika</w:t>
      </w:r>
      <w:r>
        <w:tab/>
        <w:t>7.11</w:t>
      </w:r>
      <w:r w:rsidR="00057D2E">
        <w:t>.2018 klo 12.00</w:t>
      </w:r>
    </w:p>
    <w:p w14:paraId="6938D0B8" w14:textId="22CFD42C" w:rsidR="00057D2E" w:rsidRPr="00695C19" w:rsidRDefault="00057D2E" w:rsidP="006C66E2">
      <w:pPr>
        <w:pStyle w:val="Sisennys"/>
      </w:pPr>
      <w:r>
        <w:t>Paikka</w:t>
      </w:r>
      <w:r>
        <w:tab/>
        <w:t>Pasilan Haaga-Helia – luokka 5004</w:t>
      </w:r>
    </w:p>
    <w:p w14:paraId="3C4A61F1" w14:textId="77777777" w:rsidR="006C66E2" w:rsidRPr="00695C19" w:rsidRDefault="006C66E2" w:rsidP="006C66E2">
      <w:pPr>
        <w:pStyle w:val="Riippuva"/>
        <w:numPr>
          <w:ilvl w:val="0"/>
          <w:numId w:val="22"/>
        </w:numPr>
        <w:rPr>
          <w:lang w:val="fi-FI"/>
        </w:rPr>
      </w:pPr>
      <w:r w:rsidRPr="00695C19">
        <w:rPr>
          <w:lang w:val="fi-FI"/>
        </w:rPr>
        <w:t>Palaverin päättäminen</w:t>
      </w:r>
    </w:p>
    <w:p w14:paraId="39AD85E8" w14:textId="6456BC76" w:rsidR="006C66E2" w:rsidRPr="00695C19" w:rsidRDefault="006C2C6D" w:rsidP="002675CD">
      <w:pPr>
        <w:pStyle w:val="Sisennys"/>
      </w:pPr>
      <w:r>
        <w:t>24</w:t>
      </w:r>
      <w:bookmarkStart w:id="0" w:name="_GoBack"/>
      <w:bookmarkEnd w:id="0"/>
      <w:r w:rsidR="00DA1025">
        <w:t>.10.2018</w:t>
      </w:r>
      <w:r>
        <w:t xml:space="preserve"> Klo 12.30</w:t>
      </w:r>
    </w:p>
    <w:p w14:paraId="0562CB0E" w14:textId="77777777" w:rsidR="006C66E2" w:rsidRPr="006C66E2" w:rsidRDefault="006C66E2" w:rsidP="006C66E2">
      <w:pPr>
        <w:pStyle w:val="Sisennys"/>
      </w:pPr>
    </w:p>
    <w:p w14:paraId="34CE0A41" w14:textId="77777777" w:rsidR="006C66E2" w:rsidRDefault="006C66E2" w:rsidP="006C66E2">
      <w:pPr>
        <w:pStyle w:val="Perus"/>
      </w:pPr>
    </w:p>
    <w:p w14:paraId="62EBF3C5" w14:textId="77777777" w:rsidR="006C66E2" w:rsidRDefault="006C66E2" w:rsidP="006C66E2">
      <w:pPr>
        <w:pStyle w:val="Perus"/>
      </w:pPr>
    </w:p>
    <w:p w14:paraId="6D98A12B" w14:textId="77777777" w:rsidR="006C66E2" w:rsidRPr="003034B3" w:rsidRDefault="006C66E2" w:rsidP="006C66E2">
      <w:pPr>
        <w:pStyle w:val="Perus"/>
      </w:pPr>
    </w:p>
    <w:p w14:paraId="2946DB82" w14:textId="77777777" w:rsidR="003034B3" w:rsidRPr="003034B3" w:rsidRDefault="003034B3" w:rsidP="003034B3">
      <w:pPr>
        <w:pStyle w:val="Perus"/>
      </w:pPr>
    </w:p>
    <w:p w14:paraId="5997CC1D" w14:textId="77777777" w:rsidR="003034B3" w:rsidRPr="003034B3" w:rsidRDefault="003034B3" w:rsidP="003034B3">
      <w:pPr>
        <w:pStyle w:val="Perus"/>
      </w:pPr>
    </w:p>
    <w:p w14:paraId="110FFD37" w14:textId="77777777" w:rsidR="003034B3" w:rsidRPr="003034B3" w:rsidRDefault="003034B3" w:rsidP="003034B3">
      <w:pPr>
        <w:pStyle w:val="Perus"/>
      </w:pPr>
    </w:p>
    <w:p w14:paraId="6B699379" w14:textId="77777777" w:rsidR="003034B3" w:rsidRPr="003034B3" w:rsidRDefault="003034B3" w:rsidP="003034B3">
      <w:pPr>
        <w:pStyle w:val="Perus"/>
      </w:pPr>
    </w:p>
    <w:p w14:paraId="3FE9F23F" w14:textId="77777777" w:rsidR="003034B3" w:rsidRPr="003034B3" w:rsidRDefault="003034B3" w:rsidP="003034B3">
      <w:pPr>
        <w:pStyle w:val="Perus"/>
      </w:pPr>
    </w:p>
    <w:p w14:paraId="1F72F646" w14:textId="77777777" w:rsidR="003034B3" w:rsidRPr="003034B3" w:rsidRDefault="003034B3" w:rsidP="003034B3">
      <w:pPr>
        <w:pStyle w:val="Perus"/>
      </w:pPr>
    </w:p>
    <w:sectPr w:rsidR="003034B3" w:rsidRPr="003034B3" w:rsidSect="00D4326F">
      <w:headerReference w:type="default" r:id="rId8"/>
      <w:pgSz w:w="11906" w:h="16838" w:code="9"/>
      <w:pgMar w:top="567" w:right="851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6B997" w14:textId="77777777" w:rsidR="006B4216" w:rsidRDefault="006B4216" w:rsidP="009C0A8B">
      <w:pPr>
        <w:spacing w:after="0" w:line="240" w:lineRule="auto"/>
      </w:pPr>
      <w:r>
        <w:separator/>
      </w:r>
    </w:p>
  </w:endnote>
  <w:endnote w:type="continuationSeparator" w:id="0">
    <w:p w14:paraId="769A7C20" w14:textId="77777777" w:rsidR="006B4216" w:rsidRDefault="006B4216" w:rsidP="009C0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55C7C" w14:textId="77777777" w:rsidR="006B4216" w:rsidRDefault="006B4216" w:rsidP="009C0A8B">
      <w:pPr>
        <w:spacing w:after="0" w:line="240" w:lineRule="auto"/>
      </w:pPr>
      <w:r>
        <w:separator/>
      </w:r>
    </w:p>
  </w:footnote>
  <w:footnote w:type="continuationSeparator" w:id="0">
    <w:p w14:paraId="1D531CD5" w14:textId="77777777" w:rsidR="006B4216" w:rsidRDefault="006B4216" w:rsidP="009C0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8FA58" w14:textId="7E615929" w:rsidR="00BE5A70" w:rsidRPr="00BE5A70" w:rsidRDefault="00594B37" w:rsidP="00BE5A70">
    <w:pPr>
      <w:pStyle w:val="Perus"/>
      <w:rPr>
        <w:b/>
      </w:rPr>
    </w:pPr>
    <w:proofErr w:type="spellStart"/>
    <w:r w:rsidRPr="00BE5A70">
      <w:rPr>
        <w:b/>
      </w:rPr>
      <w:t>Pisnismiehet</w:t>
    </w:r>
    <w:proofErr w:type="spellEnd"/>
    <w:r>
      <w:rPr>
        <w:b/>
      </w:rPr>
      <w:tab/>
    </w:r>
    <w:r>
      <w:rPr>
        <w:b/>
      </w:rPr>
      <w:tab/>
    </w:r>
    <w:r>
      <w:rPr>
        <w:b/>
      </w:rPr>
      <w:tab/>
      <w:t>Kokousmui</w:t>
    </w:r>
    <w:r w:rsidR="00531CC3">
      <w:rPr>
        <w:b/>
      </w:rPr>
      <w:t>s</w:t>
    </w:r>
    <w:r>
      <w:rPr>
        <w:b/>
      </w:rPr>
      <w:t>tio</w:t>
    </w:r>
    <w:r w:rsidR="00E66CF7">
      <w:rPr>
        <w:b/>
      </w:rPr>
      <w:t>/Pöytäkirja</w:t>
    </w:r>
    <w:r w:rsidR="00E66CF7">
      <w:rPr>
        <w:b/>
      </w:rPr>
      <w:tab/>
    </w:r>
    <w:r w:rsidR="00F13395" w:rsidRPr="00594B37">
      <w:fldChar w:fldCharType="begin"/>
    </w:r>
    <w:r w:rsidR="00F13395" w:rsidRPr="00594B37">
      <w:instrText xml:space="preserve"> PAGE   \* MERGEFORMAT </w:instrText>
    </w:r>
    <w:r w:rsidR="00F13395" w:rsidRPr="00594B37">
      <w:fldChar w:fldCharType="separate"/>
    </w:r>
    <w:r w:rsidR="0021328E">
      <w:rPr>
        <w:noProof/>
      </w:rPr>
      <w:t>2</w:t>
    </w:r>
    <w:r w:rsidR="00F13395" w:rsidRPr="00594B37">
      <w:fldChar w:fldCharType="end"/>
    </w:r>
    <w:r w:rsidR="00F13395" w:rsidRPr="00594B37">
      <w:t>(</w:t>
    </w:r>
    <w:r w:rsidR="0021328E">
      <w:rPr>
        <w:noProof/>
      </w:rPr>
      <w:fldChar w:fldCharType="begin"/>
    </w:r>
    <w:r w:rsidR="0021328E">
      <w:rPr>
        <w:noProof/>
      </w:rPr>
      <w:instrText xml:space="preserve"> SECTIONPAGES   \* MERGEFORMAT </w:instrText>
    </w:r>
    <w:r w:rsidR="0021328E">
      <w:rPr>
        <w:noProof/>
      </w:rPr>
      <w:fldChar w:fldCharType="separate"/>
    </w:r>
    <w:r w:rsidR="00CB693E">
      <w:rPr>
        <w:noProof/>
      </w:rPr>
      <w:t>2</w:t>
    </w:r>
    <w:r w:rsidR="0021328E">
      <w:rPr>
        <w:noProof/>
      </w:rPr>
      <w:fldChar w:fldCharType="end"/>
    </w:r>
    <w:r w:rsidR="00F13395" w:rsidRPr="00594B37">
      <w:t>)</w:t>
    </w:r>
  </w:p>
  <w:p w14:paraId="64990BE4" w14:textId="77777777" w:rsidR="00531CC3" w:rsidRDefault="00531CC3" w:rsidP="00531CC3">
    <w:pPr>
      <w:pStyle w:val="Perus"/>
    </w:pPr>
    <w:r>
      <w:t>Haaga-Helia amk</w:t>
    </w:r>
  </w:p>
  <w:p w14:paraId="684937F4" w14:textId="2384B8C9" w:rsidR="00187E36" w:rsidRDefault="00531CC3" w:rsidP="00BE5A70">
    <w:pPr>
      <w:pStyle w:val="Perus"/>
    </w:pPr>
    <w:r>
      <w:t xml:space="preserve">Avoimen lähdekoodin </w:t>
    </w:r>
    <w:proofErr w:type="spellStart"/>
    <w:r>
      <w:t>IdM</w:t>
    </w:r>
    <w:proofErr w:type="spellEnd"/>
    <w:r>
      <w:t xml:space="preserve"> ratkaisu</w:t>
    </w:r>
    <w:r w:rsidR="00187E36">
      <w:tab/>
    </w:r>
    <w:r>
      <w:tab/>
    </w:r>
    <w:r w:rsidR="00187E36">
      <w:fldChar w:fldCharType="begin"/>
    </w:r>
    <w:r w:rsidR="00187E36">
      <w:instrText xml:space="preserve"> TIME \@ "d.M.yyyy" </w:instrText>
    </w:r>
    <w:r w:rsidR="00187E36">
      <w:fldChar w:fldCharType="separate"/>
    </w:r>
    <w:r w:rsidR="006C2C6D">
      <w:rPr>
        <w:noProof/>
      </w:rPr>
      <w:t>29.10.2018</w:t>
    </w:r>
    <w:r w:rsidR="00187E36">
      <w:fldChar w:fldCharType="end"/>
    </w:r>
  </w:p>
  <w:p w14:paraId="08CE6F91" w14:textId="77777777" w:rsidR="00F13395" w:rsidRDefault="00F13395" w:rsidP="00F13395">
    <w:pPr>
      <w:pStyle w:val="Perus"/>
    </w:pPr>
  </w:p>
  <w:p w14:paraId="61CDCEAD" w14:textId="77777777" w:rsidR="00187E36" w:rsidRDefault="00187E36" w:rsidP="00F13395">
    <w:pPr>
      <w:pStyle w:val="Perus"/>
    </w:pPr>
  </w:p>
  <w:p w14:paraId="6BB9E253" w14:textId="77777777" w:rsidR="00187E36" w:rsidRDefault="00187E36" w:rsidP="00F13395">
    <w:pPr>
      <w:pStyle w:val="Peru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804B6"/>
    <w:multiLevelType w:val="hybridMultilevel"/>
    <w:tmpl w:val="9CF4E0C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C65"/>
    <w:multiLevelType w:val="hybridMultilevel"/>
    <w:tmpl w:val="01D6C8D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3047B"/>
    <w:multiLevelType w:val="hybridMultilevel"/>
    <w:tmpl w:val="9CF4E0C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E106C"/>
    <w:multiLevelType w:val="hybridMultilevel"/>
    <w:tmpl w:val="2C8C635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B0A26"/>
    <w:multiLevelType w:val="hybridMultilevel"/>
    <w:tmpl w:val="9CF4E0C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636A4"/>
    <w:multiLevelType w:val="hybridMultilevel"/>
    <w:tmpl w:val="F0FED1F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62030"/>
    <w:multiLevelType w:val="hybridMultilevel"/>
    <w:tmpl w:val="05225DB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B0AF9"/>
    <w:multiLevelType w:val="hybridMultilevel"/>
    <w:tmpl w:val="E4067C0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B50EF"/>
    <w:multiLevelType w:val="hybridMultilevel"/>
    <w:tmpl w:val="E952871C"/>
    <w:lvl w:ilvl="0" w:tplc="F19222DE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441457"/>
    <w:multiLevelType w:val="hybridMultilevel"/>
    <w:tmpl w:val="E4067C0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F17F2"/>
    <w:multiLevelType w:val="hybridMultilevel"/>
    <w:tmpl w:val="38DE0C6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917DE"/>
    <w:multiLevelType w:val="hybridMultilevel"/>
    <w:tmpl w:val="E4067C0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06425"/>
    <w:multiLevelType w:val="hybridMultilevel"/>
    <w:tmpl w:val="5A7E1F6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82D7B"/>
    <w:multiLevelType w:val="hybridMultilevel"/>
    <w:tmpl w:val="BB541E7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626F5"/>
    <w:multiLevelType w:val="hybridMultilevel"/>
    <w:tmpl w:val="57EEC3F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AB073A"/>
    <w:multiLevelType w:val="multilevel"/>
    <w:tmpl w:val="1E72804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8869BB"/>
    <w:multiLevelType w:val="hybridMultilevel"/>
    <w:tmpl w:val="5F747DE2"/>
    <w:lvl w:ilvl="0" w:tplc="040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9D7504"/>
    <w:multiLevelType w:val="hybridMultilevel"/>
    <w:tmpl w:val="C29ED0A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AB4FF5"/>
    <w:multiLevelType w:val="hybridMultilevel"/>
    <w:tmpl w:val="70BC40AE"/>
    <w:lvl w:ilvl="0" w:tplc="1CB219F4">
      <w:start w:val="1"/>
      <w:numFmt w:val="bullet"/>
      <w:lvlText w:val=""/>
      <w:lvlJc w:val="left"/>
      <w:pPr>
        <w:ind w:left="3328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19" w15:restartNumberingAfterBreak="0">
    <w:nsid w:val="5E6758AC"/>
    <w:multiLevelType w:val="multilevel"/>
    <w:tmpl w:val="040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56C3A2E"/>
    <w:multiLevelType w:val="hybridMultilevel"/>
    <w:tmpl w:val="9CF4E0C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0B4F4F"/>
    <w:multiLevelType w:val="hybridMultilevel"/>
    <w:tmpl w:val="704C867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E7075"/>
    <w:multiLevelType w:val="hybridMultilevel"/>
    <w:tmpl w:val="22AA190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7D67B9"/>
    <w:multiLevelType w:val="hybridMultilevel"/>
    <w:tmpl w:val="18084E0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845DA5"/>
    <w:multiLevelType w:val="hybridMultilevel"/>
    <w:tmpl w:val="477A68D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1"/>
  </w:num>
  <w:num w:numId="3">
    <w:abstractNumId w:val="23"/>
  </w:num>
  <w:num w:numId="4">
    <w:abstractNumId w:val="4"/>
  </w:num>
  <w:num w:numId="5">
    <w:abstractNumId w:val="2"/>
  </w:num>
  <w:num w:numId="6">
    <w:abstractNumId w:val="0"/>
  </w:num>
  <w:num w:numId="7">
    <w:abstractNumId w:val="20"/>
  </w:num>
  <w:num w:numId="8">
    <w:abstractNumId w:val="17"/>
  </w:num>
  <w:num w:numId="9">
    <w:abstractNumId w:val="12"/>
  </w:num>
  <w:num w:numId="10">
    <w:abstractNumId w:val="14"/>
  </w:num>
  <w:num w:numId="11">
    <w:abstractNumId w:val="9"/>
  </w:num>
  <w:num w:numId="12">
    <w:abstractNumId w:val="7"/>
  </w:num>
  <w:num w:numId="13">
    <w:abstractNumId w:val="11"/>
  </w:num>
  <w:num w:numId="14">
    <w:abstractNumId w:val="5"/>
  </w:num>
  <w:num w:numId="15">
    <w:abstractNumId w:val="6"/>
  </w:num>
  <w:num w:numId="16">
    <w:abstractNumId w:val="22"/>
  </w:num>
  <w:num w:numId="17">
    <w:abstractNumId w:val="24"/>
  </w:num>
  <w:num w:numId="18">
    <w:abstractNumId w:val="10"/>
  </w:num>
  <w:num w:numId="19">
    <w:abstractNumId w:val="19"/>
  </w:num>
  <w:num w:numId="20">
    <w:abstractNumId w:val="8"/>
  </w:num>
  <w:num w:numId="21">
    <w:abstractNumId w:val="16"/>
  </w:num>
  <w:num w:numId="22">
    <w:abstractNumId w:val="13"/>
  </w:num>
  <w:num w:numId="23">
    <w:abstractNumId w:val="15"/>
  </w:num>
  <w:num w:numId="24">
    <w:abstractNumId w:val="18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D2"/>
    <w:rsid w:val="00057D2E"/>
    <w:rsid w:val="000C7DA1"/>
    <w:rsid w:val="0017068B"/>
    <w:rsid w:val="00187E36"/>
    <w:rsid w:val="001C3380"/>
    <w:rsid w:val="001E1B58"/>
    <w:rsid w:val="0021328E"/>
    <w:rsid w:val="00246283"/>
    <w:rsid w:val="002675CD"/>
    <w:rsid w:val="003034B3"/>
    <w:rsid w:val="00401E25"/>
    <w:rsid w:val="00414CF1"/>
    <w:rsid w:val="00531CC3"/>
    <w:rsid w:val="00594B37"/>
    <w:rsid w:val="00695C19"/>
    <w:rsid w:val="006B4216"/>
    <w:rsid w:val="006C2C6D"/>
    <w:rsid w:val="006C66E2"/>
    <w:rsid w:val="00756FD4"/>
    <w:rsid w:val="00781249"/>
    <w:rsid w:val="008424B2"/>
    <w:rsid w:val="0086458E"/>
    <w:rsid w:val="008E7249"/>
    <w:rsid w:val="0091176B"/>
    <w:rsid w:val="009C0A8B"/>
    <w:rsid w:val="00A030AF"/>
    <w:rsid w:val="00BE5A70"/>
    <w:rsid w:val="00C9449A"/>
    <w:rsid w:val="00CB693E"/>
    <w:rsid w:val="00D4326F"/>
    <w:rsid w:val="00D529D2"/>
    <w:rsid w:val="00D53E52"/>
    <w:rsid w:val="00DA1025"/>
    <w:rsid w:val="00E1071F"/>
    <w:rsid w:val="00E66CF7"/>
    <w:rsid w:val="00E67384"/>
    <w:rsid w:val="00F13395"/>
    <w:rsid w:val="7DEFA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0280541"/>
  <w15:chartTrackingRefBased/>
  <w15:docId w15:val="{15D77431-B6D0-4047-B8B9-DCD14AC6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us">
    <w:name w:val="Perus"/>
    <w:basedOn w:val="Normal"/>
    <w:link w:val="PerusChar"/>
    <w:qFormat/>
    <w:rsid w:val="00D4326F"/>
    <w:pPr>
      <w:spacing w:after="0" w:line="240" w:lineRule="auto"/>
    </w:pPr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9C0A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erusChar">
    <w:name w:val="Perus Char"/>
    <w:basedOn w:val="DefaultParagraphFont"/>
    <w:link w:val="Perus"/>
    <w:rsid w:val="00D4326F"/>
    <w:rPr>
      <w:rFonts w:ascii="Arial" w:hAnsi="Arial" w:cs="Arial"/>
    </w:rPr>
  </w:style>
  <w:style w:type="character" w:customStyle="1" w:styleId="HeaderChar">
    <w:name w:val="Header Char"/>
    <w:basedOn w:val="DefaultParagraphFont"/>
    <w:link w:val="Header"/>
    <w:uiPriority w:val="99"/>
    <w:rsid w:val="009C0A8B"/>
  </w:style>
  <w:style w:type="paragraph" w:styleId="Footer">
    <w:name w:val="footer"/>
    <w:basedOn w:val="Normal"/>
    <w:link w:val="FooterChar"/>
    <w:uiPriority w:val="99"/>
    <w:unhideWhenUsed/>
    <w:rsid w:val="009C0A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A8B"/>
  </w:style>
  <w:style w:type="paragraph" w:customStyle="1" w:styleId="Sisennys">
    <w:name w:val="Sisennys"/>
    <w:basedOn w:val="Perus"/>
    <w:link w:val="SisennysChar"/>
    <w:qFormat/>
    <w:rsid w:val="008424B2"/>
    <w:pPr>
      <w:spacing w:after="240"/>
      <w:ind w:left="2608"/>
    </w:pPr>
  </w:style>
  <w:style w:type="paragraph" w:customStyle="1" w:styleId="Riippuva">
    <w:name w:val="Riippuva"/>
    <w:basedOn w:val="Perus"/>
    <w:next w:val="Sisennys"/>
    <w:link w:val="RiippuvaChar"/>
    <w:qFormat/>
    <w:rsid w:val="00E1071F"/>
    <w:pPr>
      <w:spacing w:after="240"/>
      <w:ind w:left="2608" w:hanging="2608"/>
    </w:pPr>
    <w:rPr>
      <w:lang w:val="en-US"/>
    </w:rPr>
  </w:style>
  <w:style w:type="character" w:customStyle="1" w:styleId="SisennysChar">
    <w:name w:val="Sisennys Char"/>
    <w:basedOn w:val="PerusChar"/>
    <w:link w:val="Sisennys"/>
    <w:rsid w:val="008424B2"/>
    <w:rPr>
      <w:rFonts w:ascii="Arial" w:hAnsi="Arial" w:cs="Arial"/>
    </w:rPr>
  </w:style>
  <w:style w:type="character" w:customStyle="1" w:styleId="RiippuvaChar">
    <w:name w:val="Riippuva Char"/>
    <w:basedOn w:val="PerusChar"/>
    <w:link w:val="Riippuva"/>
    <w:rsid w:val="00E1071F"/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303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Asiakirja_mall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3252A-81AC-4BBC-8EBF-F2DB50387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Asiakirja_malli</Template>
  <TotalTime>20</TotalTime>
  <Pages>2</Pages>
  <Words>196</Words>
  <Characters>1588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Pihamäki Eetu</dc:creator>
  <cp:keywords/>
  <dc:description/>
  <cp:lastModifiedBy>Pihamäki Eetu</cp:lastModifiedBy>
  <cp:revision>5</cp:revision>
  <dcterms:created xsi:type="dcterms:W3CDTF">2018-10-29T15:38:00Z</dcterms:created>
  <dcterms:modified xsi:type="dcterms:W3CDTF">2018-10-29T15:57:00Z</dcterms:modified>
</cp:coreProperties>
</file>