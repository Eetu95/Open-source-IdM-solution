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581D" w14:textId="04B69836" w:rsidR="00D529D2" w:rsidRPr="00695C19" w:rsidRDefault="7DEFA9B1" w:rsidP="7DEFA9B1">
      <w:pPr>
        <w:pStyle w:val="Perus"/>
        <w:rPr>
          <w:sz w:val="28"/>
          <w:szCs w:val="28"/>
        </w:rPr>
      </w:pPr>
      <w:r w:rsidRPr="7DEFA9B1">
        <w:rPr>
          <w:sz w:val="28"/>
          <w:szCs w:val="28"/>
        </w:rPr>
        <w:t>Kokous</w:t>
      </w:r>
    </w:p>
    <w:p w14:paraId="672A6659" w14:textId="77777777" w:rsidR="00531CC3" w:rsidRPr="00695C19" w:rsidRDefault="00531CC3" w:rsidP="003034B3">
      <w:pPr>
        <w:pStyle w:val="Perus"/>
      </w:pPr>
    </w:p>
    <w:p w14:paraId="0A37501D" w14:textId="77777777" w:rsidR="00531CC3" w:rsidRPr="00695C19" w:rsidRDefault="00531CC3" w:rsidP="003034B3">
      <w:pPr>
        <w:pStyle w:val="Perus"/>
      </w:pPr>
    </w:p>
    <w:p w14:paraId="1506D1A5" w14:textId="79B11526" w:rsidR="00531CC3" w:rsidRPr="00695C19" w:rsidRDefault="00531CC3" w:rsidP="003034B3">
      <w:pPr>
        <w:pStyle w:val="Perus"/>
      </w:pPr>
      <w:r w:rsidRPr="00695C19">
        <w:t>Aika</w:t>
      </w:r>
      <w:r w:rsidRPr="00695C19">
        <w:tab/>
      </w:r>
      <w:r w:rsidRPr="00695C19">
        <w:tab/>
      </w:r>
      <w:r w:rsidR="00401E25">
        <w:t>10.10.2018 klo 13.05</w:t>
      </w:r>
    </w:p>
    <w:p w14:paraId="5DAB6C7B" w14:textId="77777777" w:rsidR="00781249" w:rsidRPr="00695C19" w:rsidRDefault="00781249" w:rsidP="003034B3">
      <w:pPr>
        <w:pStyle w:val="Perus"/>
      </w:pPr>
    </w:p>
    <w:p w14:paraId="02EB378F" w14:textId="77777777" w:rsidR="00531CC3" w:rsidRPr="00695C19" w:rsidRDefault="00531CC3" w:rsidP="003034B3">
      <w:pPr>
        <w:pStyle w:val="Perus"/>
      </w:pPr>
    </w:p>
    <w:p w14:paraId="187BA20D" w14:textId="451F7520" w:rsidR="00531CC3" w:rsidRPr="00695C19" w:rsidRDefault="00531CC3" w:rsidP="003034B3">
      <w:pPr>
        <w:pStyle w:val="Perus"/>
      </w:pPr>
      <w:r w:rsidRPr="00695C19">
        <w:t>Paikka</w:t>
      </w:r>
      <w:r w:rsidRPr="00695C19">
        <w:tab/>
      </w:r>
      <w:r w:rsidRPr="00695C19">
        <w:tab/>
      </w:r>
      <w:r w:rsidR="00401E25">
        <w:t>Pasilan Haaga-Helia – luokka 5004</w:t>
      </w:r>
    </w:p>
    <w:p w14:paraId="6A05A809" w14:textId="77777777" w:rsidR="00531CC3" w:rsidRPr="00695C19" w:rsidRDefault="00531CC3" w:rsidP="003034B3">
      <w:pPr>
        <w:pStyle w:val="Perus"/>
      </w:pPr>
    </w:p>
    <w:p w14:paraId="5A39BBE3" w14:textId="77777777" w:rsidR="00531CC3" w:rsidRPr="00695C19" w:rsidRDefault="00531CC3" w:rsidP="003034B3">
      <w:pPr>
        <w:pStyle w:val="Perus"/>
      </w:pPr>
    </w:p>
    <w:p w14:paraId="39A34C31" w14:textId="1829EAA1" w:rsidR="00E66CF7" w:rsidRPr="00695C19" w:rsidRDefault="00531CC3" w:rsidP="003034B3">
      <w:pPr>
        <w:pStyle w:val="Perus"/>
      </w:pPr>
      <w:r w:rsidRPr="00695C19">
        <w:t>Läsnä</w:t>
      </w:r>
      <w:r w:rsidRPr="00695C19">
        <w:tab/>
      </w:r>
      <w:r w:rsidRPr="00695C19">
        <w:tab/>
      </w:r>
      <w:r w:rsidR="00401E25">
        <w:t>Tero Karvinen, Jan Parttimaa, Eetu Pihamäki ja Markus Nissinen</w:t>
      </w:r>
    </w:p>
    <w:p w14:paraId="41C8F396" w14:textId="77777777" w:rsidR="00E66CF7" w:rsidRPr="00695C19" w:rsidRDefault="00E66CF7" w:rsidP="00246283">
      <w:pPr>
        <w:pStyle w:val="Riippuva"/>
        <w:ind w:left="0" w:firstLine="0"/>
        <w:rPr>
          <w:lang w:val="fi-FI"/>
        </w:rPr>
      </w:pPr>
    </w:p>
    <w:p w14:paraId="405EBAAB" w14:textId="77777777" w:rsidR="00A030AF" w:rsidRPr="00695C19" w:rsidRDefault="00246283" w:rsidP="003034B3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Esitylistan asiat</w:t>
      </w:r>
    </w:p>
    <w:p w14:paraId="72A3D3EC" w14:textId="74E29846" w:rsidR="00A030AF" w:rsidRPr="00401E25" w:rsidRDefault="00401E25" w:rsidP="00401E25">
      <w:pPr>
        <w:pStyle w:val="Riippuva"/>
        <w:numPr>
          <w:ilvl w:val="0"/>
          <w:numId w:val="25"/>
        </w:numPr>
        <w:rPr>
          <w:lang w:val="fi-FI"/>
        </w:rPr>
      </w:pPr>
      <w:r>
        <w:rPr>
          <w:lang w:val="fi-FI"/>
        </w:rPr>
        <w:t>Projekti kuulumiset</w:t>
      </w:r>
    </w:p>
    <w:p w14:paraId="4B99056E" w14:textId="36CBC804" w:rsidR="00246283" w:rsidRDefault="00246283" w:rsidP="0091176B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Läpikäytävät asiat</w:t>
      </w:r>
      <w:r w:rsidR="00A030AF" w:rsidRPr="00695C19">
        <w:rPr>
          <w:lang w:val="fi-FI"/>
        </w:rPr>
        <w:t xml:space="preserve"> ja päätökset</w:t>
      </w:r>
      <w:r w:rsidR="003034B3" w:rsidRPr="00695C19">
        <w:rPr>
          <w:lang w:val="fi-FI"/>
        </w:rPr>
        <w:t>:</w:t>
      </w:r>
    </w:p>
    <w:p w14:paraId="42C50DBB" w14:textId="1318A13B" w:rsidR="0091176B" w:rsidRPr="0091176B" w:rsidRDefault="00057D2E" w:rsidP="0091176B">
      <w:pPr>
        <w:pStyle w:val="Sisennys"/>
      </w:pPr>
      <w:r>
        <w:t>-</w:t>
      </w:r>
    </w:p>
    <w:p w14:paraId="69D83000" w14:textId="77777777" w:rsidR="003034B3" w:rsidRPr="00695C19" w:rsidRDefault="00A030AF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Muut asiat</w:t>
      </w:r>
    </w:p>
    <w:p w14:paraId="1299C43A" w14:textId="512921A2" w:rsidR="002675CD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K</w:t>
      </w:r>
      <w:r w:rsidRPr="0091176B">
        <w:rPr>
          <w:lang w:val="fi-FI"/>
        </w:rPr>
        <w:t xml:space="preserve">atso </w:t>
      </w:r>
      <w:r>
        <w:rPr>
          <w:lang w:val="fi-FI"/>
        </w:rPr>
        <w:t>S</w:t>
      </w:r>
      <w:r w:rsidRPr="0091176B">
        <w:rPr>
          <w:lang w:val="fi-FI"/>
        </w:rPr>
        <w:t>hib</w:t>
      </w:r>
      <w:r>
        <w:rPr>
          <w:lang w:val="fi-FI"/>
        </w:rPr>
        <w:t>bol</w:t>
      </w:r>
      <w:r w:rsidRPr="0091176B">
        <w:rPr>
          <w:lang w:val="fi-FI"/>
        </w:rPr>
        <w:t>eth uudestaan.</w:t>
      </w:r>
    </w:p>
    <w:p w14:paraId="4DDBEF00" w14:textId="5EEBE0D6" w:rsidR="002675CD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S</w:t>
      </w:r>
      <w:r w:rsidRPr="0091176B">
        <w:rPr>
          <w:lang w:val="fi-FI"/>
        </w:rPr>
        <w:t xml:space="preserve">elvitä millä kielellä </w:t>
      </w:r>
      <w:r>
        <w:rPr>
          <w:lang w:val="fi-FI"/>
        </w:rPr>
        <w:t>IdM</w:t>
      </w:r>
      <w:r w:rsidRPr="0091176B">
        <w:rPr>
          <w:lang w:val="fi-FI"/>
        </w:rPr>
        <w:t xml:space="preserve"> on tehty</w:t>
      </w:r>
      <w:r>
        <w:rPr>
          <w:lang w:val="fi-FI"/>
        </w:rPr>
        <w:t>.</w:t>
      </w:r>
    </w:p>
    <w:p w14:paraId="3461D779" w14:textId="3CAD5822" w:rsidR="002675CD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P</w:t>
      </w:r>
      <w:r w:rsidRPr="0091176B">
        <w:rPr>
          <w:lang w:val="fi-FI"/>
        </w:rPr>
        <w:t>ostgre</w:t>
      </w:r>
      <w:r>
        <w:rPr>
          <w:lang w:val="fi-FI"/>
        </w:rPr>
        <w:t>SQL</w:t>
      </w:r>
      <w:r w:rsidRPr="0091176B">
        <w:rPr>
          <w:lang w:val="fi-FI"/>
        </w:rPr>
        <w:t xml:space="preserve"> suositeltu</w:t>
      </w:r>
      <w:r>
        <w:rPr>
          <w:lang w:val="fi-FI"/>
        </w:rPr>
        <w:t xml:space="preserve"> tietokanta Ubuntulle.</w:t>
      </w:r>
    </w:p>
    <w:p w14:paraId="7DED7BFF" w14:textId="7E9A2529" w:rsidR="0091176B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K</w:t>
      </w:r>
      <w:r w:rsidRPr="0091176B">
        <w:rPr>
          <w:lang w:val="fi-FI"/>
        </w:rPr>
        <w:t xml:space="preserve">atso tuetut </w:t>
      </w:r>
      <w:r>
        <w:rPr>
          <w:lang w:val="fi-FI"/>
        </w:rPr>
        <w:t>SQL</w:t>
      </w:r>
      <w:r w:rsidRPr="0091176B">
        <w:rPr>
          <w:lang w:val="fi-FI"/>
        </w:rPr>
        <w:t xml:space="preserve"> tietokannat</w:t>
      </w:r>
    </w:p>
    <w:p w14:paraId="2864F299" w14:textId="0E819B2D" w:rsidR="0091176B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V</w:t>
      </w:r>
      <w:r w:rsidRPr="0091176B">
        <w:rPr>
          <w:lang w:val="fi-FI"/>
        </w:rPr>
        <w:t>irtuaalikoneita pystyyn --&gt; testaa näillä.</w:t>
      </w:r>
    </w:p>
    <w:p w14:paraId="5672550C" w14:textId="0999A121" w:rsidR="0091176B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 w:rsidRPr="0091176B">
        <w:rPr>
          <w:lang w:val="fi-FI"/>
        </w:rPr>
        <w:t xml:space="preserve">Ubuntussa </w:t>
      </w:r>
      <w:r>
        <w:rPr>
          <w:lang w:val="fi-FI"/>
        </w:rPr>
        <w:t>MySQL</w:t>
      </w:r>
      <w:r w:rsidRPr="0091176B">
        <w:rPr>
          <w:lang w:val="fi-FI"/>
        </w:rPr>
        <w:t xml:space="preserve"> ei toimi heti, </w:t>
      </w:r>
      <w:r>
        <w:rPr>
          <w:lang w:val="fi-FI"/>
        </w:rPr>
        <w:t>P</w:t>
      </w:r>
      <w:r w:rsidRPr="0091176B">
        <w:rPr>
          <w:lang w:val="fi-FI"/>
        </w:rPr>
        <w:t>ostgre</w:t>
      </w:r>
      <w:r>
        <w:rPr>
          <w:lang w:val="fi-FI"/>
        </w:rPr>
        <w:t>SQL</w:t>
      </w:r>
      <w:r w:rsidRPr="0091176B">
        <w:rPr>
          <w:lang w:val="fi-FI"/>
        </w:rPr>
        <w:t xml:space="preserve"> ja </w:t>
      </w:r>
      <w:r>
        <w:rPr>
          <w:lang w:val="fi-FI"/>
        </w:rPr>
        <w:t>M</w:t>
      </w:r>
      <w:r w:rsidRPr="0091176B">
        <w:rPr>
          <w:lang w:val="fi-FI"/>
        </w:rPr>
        <w:t>aria</w:t>
      </w:r>
      <w:r>
        <w:rPr>
          <w:lang w:val="fi-FI"/>
        </w:rPr>
        <w:t>DB</w:t>
      </w:r>
      <w:r w:rsidRPr="0091176B">
        <w:rPr>
          <w:lang w:val="fi-FI"/>
        </w:rPr>
        <w:t xml:space="preserve"> toimii helposti</w:t>
      </w:r>
      <w:r>
        <w:rPr>
          <w:lang w:val="fi-FI"/>
        </w:rPr>
        <w:t>.</w:t>
      </w:r>
    </w:p>
    <w:p w14:paraId="293B4DDE" w14:textId="7E9CDE5E" w:rsidR="0091176B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J</w:t>
      </w:r>
      <w:r w:rsidRPr="0091176B">
        <w:rPr>
          <w:lang w:val="fi-FI"/>
        </w:rPr>
        <w:t xml:space="preserve">aotelkaa tehtäviä --&gt; </w:t>
      </w:r>
      <w:r>
        <w:rPr>
          <w:lang w:val="fi-FI"/>
        </w:rPr>
        <w:t xml:space="preserve">esim. </w:t>
      </w:r>
      <w:r w:rsidRPr="0091176B">
        <w:rPr>
          <w:lang w:val="fi-FI"/>
        </w:rPr>
        <w:t>toinen testaa MariaDB ja toinen PostgreSQL.</w:t>
      </w:r>
    </w:p>
    <w:p w14:paraId="3CF2D8B6" w14:textId="2DA234CD" w:rsidR="006C66E2" w:rsidRPr="0091176B" w:rsidRDefault="0091176B" w:rsidP="0091176B">
      <w:pPr>
        <w:pStyle w:val="Riippuva"/>
        <w:numPr>
          <w:ilvl w:val="0"/>
          <w:numId w:val="15"/>
        </w:numPr>
        <w:rPr>
          <w:lang w:val="fi-FI"/>
        </w:rPr>
      </w:pPr>
      <w:r w:rsidRPr="0091176B">
        <w:rPr>
          <w:lang w:val="fi-FI"/>
        </w:rPr>
        <w:t>GitHubiin testitulokset, asennusohjeet ja muu materiaali.</w:t>
      </w:r>
    </w:p>
    <w:p w14:paraId="36B971F5" w14:textId="77777777" w:rsidR="000C7DA1" w:rsidRDefault="000C7DA1" w:rsidP="000C7DA1">
      <w:pPr>
        <w:pStyle w:val="Riippuva"/>
        <w:numPr>
          <w:ilvl w:val="0"/>
          <w:numId w:val="22"/>
        </w:numPr>
        <w:rPr>
          <w:lang w:val="fi-FI"/>
        </w:rPr>
      </w:pPr>
      <w:r>
        <w:rPr>
          <w:lang w:val="fi-FI"/>
        </w:rPr>
        <w:t>Tehtävät</w:t>
      </w:r>
    </w:p>
    <w:p w14:paraId="44C37E63" w14:textId="77777777" w:rsidR="000C7DA1" w:rsidRDefault="0017068B" w:rsidP="000C7DA1">
      <w:pPr>
        <w:pStyle w:val="Sisennys"/>
      </w:pPr>
      <w:r>
        <w:t>Nimi: Eetu Pihamäki</w:t>
      </w:r>
    </w:p>
    <w:p w14:paraId="05CF9BEF" w14:textId="2E339290" w:rsidR="0017068B" w:rsidRDefault="0017068B" w:rsidP="000C7DA1">
      <w:pPr>
        <w:pStyle w:val="Sisennys"/>
      </w:pPr>
      <w:r>
        <w:t>Tehtävä:</w:t>
      </w:r>
      <w:r w:rsidR="00057D2E">
        <w:t xml:space="preserve"> PostgreSQL testausta midPointissa, VM pystytystä, </w:t>
      </w:r>
      <w:r w:rsidR="00057D2E">
        <w:t>käyttäjien luomista ja testausta midPoint järjestelmässä.</w:t>
      </w:r>
    </w:p>
    <w:p w14:paraId="49346CEE" w14:textId="4731D41E" w:rsidR="0017068B" w:rsidRDefault="0017068B" w:rsidP="000C7DA1">
      <w:pPr>
        <w:pStyle w:val="Sisennys"/>
      </w:pPr>
      <w:r>
        <w:t>Määräaika:</w:t>
      </w:r>
      <w:r w:rsidR="00057D2E">
        <w:t xml:space="preserve"> 15.10.2018</w:t>
      </w:r>
    </w:p>
    <w:p w14:paraId="6E83BD17" w14:textId="75051D9E" w:rsidR="0017068B" w:rsidRDefault="0017068B" w:rsidP="000C7DA1">
      <w:pPr>
        <w:pStyle w:val="Sisennys"/>
      </w:pPr>
      <w:r>
        <w:t>Lopputulos:</w:t>
      </w:r>
      <w:r w:rsidR="00057D2E">
        <w:t xml:space="preserve"> Edellämainitut tehtynä.</w:t>
      </w:r>
    </w:p>
    <w:p w14:paraId="0FB78278" w14:textId="77777777" w:rsidR="0017068B" w:rsidRDefault="0017068B" w:rsidP="000C7DA1">
      <w:pPr>
        <w:pStyle w:val="Sisennys"/>
      </w:pPr>
    </w:p>
    <w:p w14:paraId="4FD844D6" w14:textId="77777777" w:rsidR="00DA1025" w:rsidRDefault="00DA1025" w:rsidP="0017068B">
      <w:pPr>
        <w:pStyle w:val="Sisennys"/>
      </w:pPr>
    </w:p>
    <w:p w14:paraId="7ECAC36B" w14:textId="77777777" w:rsidR="00DA1025" w:rsidRDefault="00DA1025" w:rsidP="0017068B">
      <w:pPr>
        <w:pStyle w:val="Sisennys"/>
      </w:pPr>
    </w:p>
    <w:p w14:paraId="5A0F0B63" w14:textId="33592AC6" w:rsidR="0017068B" w:rsidRDefault="0017068B" w:rsidP="0017068B">
      <w:pPr>
        <w:pStyle w:val="Sisennys"/>
      </w:pPr>
      <w:bookmarkStart w:id="0" w:name="_GoBack"/>
      <w:bookmarkEnd w:id="0"/>
      <w:r>
        <w:lastRenderedPageBreak/>
        <w:t>Nimi: Jan Parttimaa</w:t>
      </w:r>
    </w:p>
    <w:p w14:paraId="7228EF1A" w14:textId="565606DD" w:rsidR="0017068B" w:rsidRPr="00057D2E" w:rsidRDefault="0017068B" w:rsidP="0017068B">
      <w:pPr>
        <w:pStyle w:val="Sisennys"/>
      </w:pPr>
      <w:r w:rsidRPr="00057D2E">
        <w:t>Tehtävä:</w:t>
      </w:r>
      <w:r w:rsidR="00057D2E" w:rsidRPr="00057D2E">
        <w:t xml:space="preserve"> Connector serveri, midPoint asennus fyys</w:t>
      </w:r>
      <w:r w:rsidR="00057D2E">
        <w:t>iseen rautaan, käyttäjien luomista ja testausta midPoint järjestelmässä.</w:t>
      </w:r>
    </w:p>
    <w:p w14:paraId="69D3BCBF" w14:textId="573510EC" w:rsidR="0017068B" w:rsidRDefault="0017068B" w:rsidP="0017068B">
      <w:pPr>
        <w:pStyle w:val="Sisennys"/>
      </w:pPr>
      <w:r>
        <w:t>Määräaika:</w:t>
      </w:r>
      <w:r w:rsidR="00057D2E">
        <w:t xml:space="preserve"> 15.10.2018</w:t>
      </w:r>
    </w:p>
    <w:p w14:paraId="2EC2804C" w14:textId="19FF8A8B" w:rsidR="0017068B" w:rsidRPr="000C7DA1" w:rsidRDefault="0017068B" w:rsidP="0017068B">
      <w:pPr>
        <w:pStyle w:val="Sisennys"/>
      </w:pPr>
      <w:r>
        <w:t>Lopputulos:</w:t>
      </w:r>
      <w:r w:rsidR="00057D2E">
        <w:t xml:space="preserve"> </w:t>
      </w:r>
      <w:r w:rsidR="00057D2E">
        <w:t>Edellämainitut tehtynä.</w:t>
      </w:r>
    </w:p>
    <w:p w14:paraId="1FC39945" w14:textId="77777777" w:rsidR="0017068B" w:rsidRDefault="0017068B" w:rsidP="000C7DA1">
      <w:pPr>
        <w:pStyle w:val="Sisennys"/>
      </w:pPr>
    </w:p>
    <w:p w14:paraId="0BCAADEC" w14:textId="77777777" w:rsidR="0017068B" w:rsidRDefault="0017068B" w:rsidP="0017068B">
      <w:pPr>
        <w:pStyle w:val="Sisennys"/>
      </w:pPr>
      <w:r>
        <w:t>Nimi: Markus Nissinen</w:t>
      </w:r>
    </w:p>
    <w:p w14:paraId="350836FC" w14:textId="3CA8C35F" w:rsidR="0017068B" w:rsidRDefault="0017068B" w:rsidP="0017068B">
      <w:pPr>
        <w:pStyle w:val="Sisennys"/>
      </w:pPr>
      <w:r>
        <w:t>Tehtävä:</w:t>
      </w:r>
      <w:r w:rsidR="00057D2E">
        <w:t xml:space="preserve"> MariaDB testausta midPointissa, Apache Syncopen asennus VirtualBoxiin, </w:t>
      </w:r>
      <w:r w:rsidR="00057D2E">
        <w:t>käyttäjien luomista ja testausta midPoint järjestelmässä.</w:t>
      </w:r>
    </w:p>
    <w:p w14:paraId="1296757C" w14:textId="6455DFFE" w:rsidR="0017068B" w:rsidRDefault="0017068B" w:rsidP="0017068B">
      <w:pPr>
        <w:pStyle w:val="Sisennys"/>
      </w:pPr>
      <w:r>
        <w:t>Määräaika:</w:t>
      </w:r>
      <w:r w:rsidR="00057D2E">
        <w:t xml:space="preserve"> </w:t>
      </w:r>
      <w:r w:rsidR="00057D2E">
        <w:t>15.10.2018</w:t>
      </w:r>
    </w:p>
    <w:p w14:paraId="74FBBC71" w14:textId="0736E295" w:rsidR="0017068B" w:rsidRPr="000C7DA1" w:rsidRDefault="0017068B" w:rsidP="0021328E">
      <w:pPr>
        <w:pStyle w:val="Sisennys"/>
      </w:pPr>
      <w:r>
        <w:t>Lopputulos:</w:t>
      </w:r>
      <w:r w:rsidR="00057D2E">
        <w:t xml:space="preserve"> </w:t>
      </w:r>
      <w:r w:rsidR="00057D2E">
        <w:t>Edellämainitut tehtynä.</w:t>
      </w:r>
    </w:p>
    <w:p w14:paraId="2B3EED17" w14:textId="77777777" w:rsidR="001E1B58" w:rsidRPr="00695C19" w:rsidRDefault="001E1B58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Seuraava kokous</w:t>
      </w:r>
    </w:p>
    <w:p w14:paraId="16D5A405" w14:textId="688FA1A3" w:rsidR="006C66E2" w:rsidRDefault="00057D2E" w:rsidP="006C66E2">
      <w:pPr>
        <w:pStyle w:val="Sisennys"/>
      </w:pPr>
      <w:r>
        <w:t>Aika</w:t>
      </w:r>
      <w:r>
        <w:tab/>
        <w:t>24.10.2018 klo 12.00</w:t>
      </w:r>
    </w:p>
    <w:p w14:paraId="6938D0B8" w14:textId="22CFD42C" w:rsidR="00057D2E" w:rsidRPr="00695C19" w:rsidRDefault="00057D2E" w:rsidP="006C66E2">
      <w:pPr>
        <w:pStyle w:val="Sisennys"/>
      </w:pPr>
      <w:r>
        <w:t>Paikka</w:t>
      </w:r>
      <w:r>
        <w:tab/>
      </w:r>
      <w:r>
        <w:t>Pasilan Haaga-Helia – luokka 5004</w:t>
      </w:r>
    </w:p>
    <w:p w14:paraId="3C4A61F1" w14:textId="77777777" w:rsidR="006C66E2" w:rsidRPr="00695C19" w:rsidRDefault="006C66E2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Palaverin päättäminen</w:t>
      </w:r>
    </w:p>
    <w:p w14:paraId="39AD85E8" w14:textId="6A5F36E7" w:rsidR="006C66E2" w:rsidRPr="00695C19" w:rsidRDefault="00DA1025" w:rsidP="002675CD">
      <w:pPr>
        <w:pStyle w:val="Sisennys"/>
      </w:pPr>
      <w:r>
        <w:t>10.10.2018</w:t>
      </w:r>
      <w:r w:rsidR="00057D2E">
        <w:t xml:space="preserve"> Klo 13.18</w:t>
      </w:r>
    </w:p>
    <w:p w14:paraId="0562CB0E" w14:textId="77777777" w:rsidR="006C66E2" w:rsidRPr="006C66E2" w:rsidRDefault="006C66E2" w:rsidP="006C66E2">
      <w:pPr>
        <w:pStyle w:val="Sisennys"/>
      </w:pPr>
    </w:p>
    <w:p w14:paraId="34CE0A41" w14:textId="77777777" w:rsidR="006C66E2" w:rsidRDefault="006C66E2" w:rsidP="006C66E2">
      <w:pPr>
        <w:pStyle w:val="Perus"/>
      </w:pPr>
    </w:p>
    <w:p w14:paraId="62EBF3C5" w14:textId="77777777" w:rsidR="006C66E2" w:rsidRDefault="006C66E2" w:rsidP="006C66E2">
      <w:pPr>
        <w:pStyle w:val="Perus"/>
      </w:pPr>
    </w:p>
    <w:p w14:paraId="6D98A12B" w14:textId="77777777" w:rsidR="006C66E2" w:rsidRPr="003034B3" w:rsidRDefault="006C66E2" w:rsidP="006C66E2">
      <w:pPr>
        <w:pStyle w:val="Perus"/>
      </w:pPr>
    </w:p>
    <w:p w14:paraId="2946DB82" w14:textId="77777777" w:rsidR="003034B3" w:rsidRPr="003034B3" w:rsidRDefault="003034B3" w:rsidP="003034B3">
      <w:pPr>
        <w:pStyle w:val="Perus"/>
      </w:pPr>
    </w:p>
    <w:p w14:paraId="5997CC1D" w14:textId="77777777" w:rsidR="003034B3" w:rsidRPr="003034B3" w:rsidRDefault="003034B3" w:rsidP="003034B3">
      <w:pPr>
        <w:pStyle w:val="Perus"/>
      </w:pPr>
    </w:p>
    <w:p w14:paraId="110FFD37" w14:textId="77777777" w:rsidR="003034B3" w:rsidRPr="003034B3" w:rsidRDefault="003034B3" w:rsidP="003034B3">
      <w:pPr>
        <w:pStyle w:val="Perus"/>
      </w:pPr>
    </w:p>
    <w:p w14:paraId="6B699379" w14:textId="77777777" w:rsidR="003034B3" w:rsidRPr="003034B3" w:rsidRDefault="003034B3" w:rsidP="003034B3">
      <w:pPr>
        <w:pStyle w:val="Perus"/>
      </w:pPr>
    </w:p>
    <w:p w14:paraId="3FE9F23F" w14:textId="77777777" w:rsidR="003034B3" w:rsidRPr="003034B3" w:rsidRDefault="003034B3" w:rsidP="003034B3">
      <w:pPr>
        <w:pStyle w:val="Perus"/>
      </w:pPr>
    </w:p>
    <w:p w14:paraId="1F72F646" w14:textId="77777777" w:rsidR="003034B3" w:rsidRPr="003034B3" w:rsidRDefault="003034B3" w:rsidP="003034B3">
      <w:pPr>
        <w:pStyle w:val="Perus"/>
      </w:pPr>
    </w:p>
    <w:sectPr w:rsidR="003034B3" w:rsidRPr="003034B3" w:rsidSect="00D4326F">
      <w:headerReference w:type="default" r:id="rId8"/>
      <w:pgSz w:w="11906" w:h="16838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B997" w14:textId="77777777" w:rsidR="006B4216" w:rsidRDefault="006B4216" w:rsidP="009C0A8B">
      <w:pPr>
        <w:spacing w:after="0" w:line="240" w:lineRule="auto"/>
      </w:pPr>
      <w:r>
        <w:separator/>
      </w:r>
    </w:p>
  </w:endnote>
  <w:endnote w:type="continuationSeparator" w:id="0">
    <w:p w14:paraId="769A7C20" w14:textId="77777777" w:rsidR="006B4216" w:rsidRDefault="006B4216" w:rsidP="009C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55C7C" w14:textId="77777777" w:rsidR="006B4216" w:rsidRDefault="006B4216" w:rsidP="009C0A8B">
      <w:pPr>
        <w:spacing w:after="0" w:line="240" w:lineRule="auto"/>
      </w:pPr>
      <w:r>
        <w:separator/>
      </w:r>
    </w:p>
  </w:footnote>
  <w:footnote w:type="continuationSeparator" w:id="0">
    <w:p w14:paraId="1D531CD5" w14:textId="77777777" w:rsidR="006B4216" w:rsidRDefault="006B4216" w:rsidP="009C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8FA58" w14:textId="429D5417" w:rsidR="00BE5A70" w:rsidRPr="00BE5A70" w:rsidRDefault="00594B37" w:rsidP="00BE5A70">
    <w:pPr>
      <w:pStyle w:val="Perus"/>
      <w:rPr>
        <w:b/>
      </w:rPr>
    </w:pPr>
    <w:r w:rsidRPr="00BE5A70">
      <w:rPr>
        <w:b/>
      </w:rPr>
      <w:t>Pisnismiehet</w:t>
    </w:r>
    <w:r>
      <w:rPr>
        <w:b/>
      </w:rPr>
      <w:tab/>
    </w:r>
    <w:r>
      <w:rPr>
        <w:b/>
      </w:rPr>
      <w:tab/>
    </w:r>
    <w:r>
      <w:rPr>
        <w:b/>
      </w:rPr>
      <w:tab/>
      <w:t>Kokousmui</w:t>
    </w:r>
    <w:r w:rsidR="00531CC3">
      <w:rPr>
        <w:b/>
      </w:rPr>
      <w:t>s</w:t>
    </w:r>
    <w:r>
      <w:rPr>
        <w:b/>
      </w:rPr>
      <w:t>tio</w:t>
    </w:r>
    <w:r w:rsidR="00E66CF7">
      <w:rPr>
        <w:b/>
      </w:rPr>
      <w:t>/Pöytäkirja</w:t>
    </w:r>
    <w:r w:rsidR="00E66CF7">
      <w:rPr>
        <w:b/>
      </w:rPr>
      <w:tab/>
    </w:r>
    <w:r w:rsidR="00F13395" w:rsidRPr="00594B37">
      <w:fldChar w:fldCharType="begin"/>
    </w:r>
    <w:r w:rsidR="00F13395" w:rsidRPr="00594B37">
      <w:instrText xml:space="preserve"> PAGE   \* MERGEFORMAT </w:instrText>
    </w:r>
    <w:r w:rsidR="00F13395" w:rsidRPr="00594B37">
      <w:fldChar w:fldCharType="separate"/>
    </w:r>
    <w:r w:rsidR="0021328E">
      <w:rPr>
        <w:noProof/>
      </w:rPr>
      <w:t>2</w:t>
    </w:r>
    <w:r w:rsidR="00F13395" w:rsidRPr="00594B37">
      <w:fldChar w:fldCharType="end"/>
    </w:r>
    <w:r w:rsidR="00F13395" w:rsidRPr="00594B37">
      <w:t>(</w:t>
    </w:r>
    <w:r w:rsidR="0021328E">
      <w:rPr>
        <w:noProof/>
      </w:rPr>
      <w:fldChar w:fldCharType="begin"/>
    </w:r>
    <w:r w:rsidR="0021328E">
      <w:rPr>
        <w:noProof/>
      </w:rPr>
      <w:instrText xml:space="preserve"> SECTIONPAGES   \* MERGEFORMAT </w:instrText>
    </w:r>
    <w:r w:rsidR="0021328E">
      <w:rPr>
        <w:noProof/>
      </w:rPr>
      <w:fldChar w:fldCharType="separate"/>
    </w:r>
    <w:r w:rsidR="00DA1025">
      <w:rPr>
        <w:noProof/>
      </w:rPr>
      <w:t>2</w:t>
    </w:r>
    <w:r w:rsidR="0021328E">
      <w:rPr>
        <w:noProof/>
      </w:rPr>
      <w:fldChar w:fldCharType="end"/>
    </w:r>
    <w:r w:rsidR="00F13395" w:rsidRPr="00594B37">
      <w:t>)</w:t>
    </w:r>
  </w:p>
  <w:p w14:paraId="64990BE4" w14:textId="77777777" w:rsidR="00531CC3" w:rsidRDefault="00531CC3" w:rsidP="00531CC3">
    <w:pPr>
      <w:pStyle w:val="Perus"/>
    </w:pPr>
    <w:r>
      <w:t>Haaga-Helia amk</w:t>
    </w:r>
  </w:p>
  <w:p w14:paraId="684937F4" w14:textId="10248D50" w:rsidR="00187E36" w:rsidRDefault="00531CC3" w:rsidP="00BE5A70">
    <w:pPr>
      <w:pStyle w:val="Perus"/>
    </w:pPr>
    <w:r>
      <w:t>Avoimen lähdekoodin IdM ratkaisu</w:t>
    </w:r>
    <w:r w:rsidR="00187E36">
      <w:tab/>
    </w:r>
    <w:r>
      <w:tab/>
    </w:r>
    <w:r w:rsidR="00187E36">
      <w:fldChar w:fldCharType="begin"/>
    </w:r>
    <w:r w:rsidR="00187E36">
      <w:instrText xml:space="preserve"> TIME \@ "d.M.yyyy" </w:instrText>
    </w:r>
    <w:r w:rsidR="00187E36">
      <w:fldChar w:fldCharType="separate"/>
    </w:r>
    <w:r w:rsidR="00401E25">
      <w:rPr>
        <w:noProof/>
      </w:rPr>
      <w:t>15.10.2018</w:t>
    </w:r>
    <w:r w:rsidR="00187E36">
      <w:fldChar w:fldCharType="end"/>
    </w:r>
  </w:p>
  <w:p w14:paraId="08CE6F91" w14:textId="77777777" w:rsidR="00F13395" w:rsidRDefault="00F13395" w:rsidP="00F13395">
    <w:pPr>
      <w:pStyle w:val="Perus"/>
    </w:pPr>
  </w:p>
  <w:p w14:paraId="61CDCEAD" w14:textId="77777777" w:rsidR="00187E36" w:rsidRDefault="00187E36" w:rsidP="00F13395">
    <w:pPr>
      <w:pStyle w:val="Perus"/>
    </w:pPr>
  </w:p>
  <w:p w14:paraId="6BB9E253" w14:textId="77777777" w:rsidR="00187E36" w:rsidRDefault="00187E36" w:rsidP="00F13395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4B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C65"/>
    <w:multiLevelType w:val="hybridMultilevel"/>
    <w:tmpl w:val="F3F496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47B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06C"/>
    <w:multiLevelType w:val="hybridMultilevel"/>
    <w:tmpl w:val="2C8C63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0A2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636A4"/>
    <w:multiLevelType w:val="hybridMultilevel"/>
    <w:tmpl w:val="F0FED1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030"/>
    <w:multiLevelType w:val="hybridMultilevel"/>
    <w:tmpl w:val="05225DB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0AF9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50EF"/>
    <w:multiLevelType w:val="hybridMultilevel"/>
    <w:tmpl w:val="E952871C"/>
    <w:lvl w:ilvl="0" w:tplc="F19222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41457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7F2"/>
    <w:multiLevelType w:val="hybridMultilevel"/>
    <w:tmpl w:val="38DE0C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17DE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06425"/>
    <w:multiLevelType w:val="hybridMultilevel"/>
    <w:tmpl w:val="5A7E1F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7B"/>
    <w:multiLevelType w:val="hybridMultilevel"/>
    <w:tmpl w:val="BB541E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626F5"/>
    <w:multiLevelType w:val="hybridMultilevel"/>
    <w:tmpl w:val="57EEC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73A"/>
    <w:multiLevelType w:val="multilevel"/>
    <w:tmpl w:val="1E7280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869BB"/>
    <w:multiLevelType w:val="hybridMultilevel"/>
    <w:tmpl w:val="5F747DE2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504"/>
    <w:multiLevelType w:val="hybridMultilevel"/>
    <w:tmpl w:val="C29ED0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B4FF5"/>
    <w:multiLevelType w:val="hybridMultilevel"/>
    <w:tmpl w:val="70BC40AE"/>
    <w:lvl w:ilvl="0" w:tplc="1CB219F4">
      <w:start w:val="1"/>
      <w:numFmt w:val="bullet"/>
      <w:lvlText w:val="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9" w15:restartNumberingAfterBreak="0">
    <w:nsid w:val="5E6758A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6C3A2E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B4F4F"/>
    <w:multiLevelType w:val="hybridMultilevel"/>
    <w:tmpl w:val="704C86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E7075"/>
    <w:multiLevelType w:val="hybridMultilevel"/>
    <w:tmpl w:val="22AA19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67B9"/>
    <w:multiLevelType w:val="hybridMultilevel"/>
    <w:tmpl w:val="18084E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45DA5"/>
    <w:multiLevelType w:val="hybridMultilevel"/>
    <w:tmpl w:val="477A68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3"/>
  </w:num>
  <w:num w:numId="4">
    <w:abstractNumId w:val="4"/>
  </w:num>
  <w:num w:numId="5">
    <w:abstractNumId w:val="2"/>
  </w:num>
  <w:num w:numId="6">
    <w:abstractNumId w:val="0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2"/>
  </w:num>
  <w:num w:numId="17">
    <w:abstractNumId w:val="24"/>
  </w:num>
  <w:num w:numId="18">
    <w:abstractNumId w:val="10"/>
  </w:num>
  <w:num w:numId="19">
    <w:abstractNumId w:val="19"/>
  </w:num>
  <w:num w:numId="20">
    <w:abstractNumId w:val="8"/>
  </w:num>
  <w:num w:numId="21">
    <w:abstractNumId w:val="16"/>
  </w:num>
  <w:num w:numId="22">
    <w:abstractNumId w:val="13"/>
  </w:num>
  <w:num w:numId="23">
    <w:abstractNumId w:val="15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D2"/>
    <w:rsid w:val="00057D2E"/>
    <w:rsid w:val="000C7DA1"/>
    <w:rsid w:val="0017068B"/>
    <w:rsid w:val="00187E36"/>
    <w:rsid w:val="001C3380"/>
    <w:rsid w:val="001E1B58"/>
    <w:rsid w:val="0021328E"/>
    <w:rsid w:val="00246283"/>
    <w:rsid w:val="002675CD"/>
    <w:rsid w:val="003034B3"/>
    <w:rsid w:val="00401E25"/>
    <w:rsid w:val="00531CC3"/>
    <w:rsid w:val="00594B37"/>
    <w:rsid w:val="00695C19"/>
    <w:rsid w:val="006B4216"/>
    <w:rsid w:val="006C66E2"/>
    <w:rsid w:val="00756FD4"/>
    <w:rsid w:val="00781249"/>
    <w:rsid w:val="008424B2"/>
    <w:rsid w:val="0091176B"/>
    <w:rsid w:val="009C0A8B"/>
    <w:rsid w:val="00A030AF"/>
    <w:rsid w:val="00BE5A70"/>
    <w:rsid w:val="00C9449A"/>
    <w:rsid w:val="00D4326F"/>
    <w:rsid w:val="00D529D2"/>
    <w:rsid w:val="00DA1025"/>
    <w:rsid w:val="00E1071F"/>
    <w:rsid w:val="00E66CF7"/>
    <w:rsid w:val="00E67384"/>
    <w:rsid w:val="00F13395"/>
    <w:rsid w:val="7DEFA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80541"/>
  <w15:chartTrackingRefBased/>
  <w15:docId w15:val="{15D77431-B6D0-4047-B8B9-DCD14AC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erus">
    <w:name w:val="Perus"/>
    <w:basedOn w:val="Normaali"/>
    <w:link w:val="PerusChar"/>
    <w:qFormat/>
    <w:rsid w:val="00D4326F"/>
    <w:pPr>
      <w:spacing w:after="0" w:line="240" w:lineRule="auto"/>
    </w:pPr>
    <w:rPr>
      <w:rFonts w:ascii="Arial" w:hAnsi="Arial" w:cs="Arial"/>
    </w:rPr>
  </w:style>
  <w:style w:type="paragraph" w:styleId="Yltunniste">
    <w:name w:val="header"/>
    <w:basedOn w:val="Normaali"/>
    <w:link w:val="Yltunniste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erusChar">
    <w:name w:val="Perus Char"/>
    <w:basedOn w:val="Kappaleenoletusfontti"/>
    <w:link w:val="Perus"/>
    <w:rsid w:val="00D4326F"/>
    <w:rPr>
      <w:rFonts w:ascii="Arial" w:hAnsi="Arial" w:cs="Arial"/>
    </w:rPr>
  </w:style>
  <w:style w:type="character" w:customStyle="1" w:styleId="YltunnisteChar">
    <w:name w:val="Ylätunniste Char"/>
    <w:basedOn w:val="Kappaleenoletusfontti"/>
    <w:link w:val="Yltunniste"/>
    <w:uiPriority w:val="99"/>
    <w:rsid w:val="009C0A8B"/>
  </w:style>
  <w:style w:type="paragraph" w:styleId="Alatunniste">
    <w:name w:val="footer"/>
    <w:basedOn w:val="Normaali"/>
    <w:link w:val="Alatunniste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C0A8B"/>
  </w:style>
  <w:style w:type="paragraph" w:customStyle="1" w:styleId="Sisennys">
    <w:name w:val="Sisennys"/>
    <w:basedOn w:val="Perus"/>
    <w:link w:val="SisennysChar"/>
    <w:qFormat/>
    <w:rsid w:val="008424B2"/>
    <w:pPr>
      <w:spacing w:after="240"/>
      <w:ind w:left="2608"/>
    </w:pPr>
  </w:style>
  <w:style w:type="paragraph" w:customStyle="1" w:styleId="Riippuva">
    <w:name w:val="Riippuva"/>
    <w:basedOn w:val="Perus"/>
    <w:next w:val="Sisennys"/>
    <w:link w:val="RiippuvaChar"/>
    <w:qFormat/>
    <w:rsid w:val="00E1071F"/>
    <w:pPr>
      <w:spacing w:after="240"/>
      <w:ind w:left="2608" w:hanging="2608"/>
    </w:pPr>
    <w:rPr>
      <w:lang w:val="en-US"/>
    </w:rPr>
  </w:style>
  <w:style w:type="character" w:customStyle="1" w:styleId="SisennysChar">
    <w:name w:val="Sisennys Char"/>
    <w:basedOn w:val="PerusChar"/>
    <w:link w:val="Sisennys"/>
    <w:rsid w:val="008424B2"/>
    <w:rPr>
      <w:rFonts w:ascii="Arial" w:hAnsi="Arial" w:cs="Arial"/>
    </w:rPr>
  </w:style>
  <w:style w:type="character" w:customStyle="1" w:styleId="RiippuvaChar">
    <w:name w:val="Riippuva Char"/>
    <w:basedOn w:val="PerusChar"/>
    <w:link w:val="Riippuva"/>
    <w:rsid w:val="00E1071F"/>
    <w:rPr>
      <w:rFonts w:ascii="Arial" w:hAnsi="Arial" w:cs="Arial"/>
      <w:lang w:val="en-US"/>
    </w:rPr>
  </w:style>
  <w:style w:type="paragraph" w:styleId="Luettelokappale">
    <w:name w:val="List Paragraph"/>
    <w:basedOn w:val="Normaali"/>
    <w:uiPriority w:val="34"/>
    <w:qFormat/>
    <w:rsid w:val="0030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iakirja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18C1-F435-4C7E-8BB6-E0DD9262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Asiakirja_malli</Template>
  <TotalTime>2</TotalTime>
  <Pages>2</Pages>
  <Words>151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Pihamäki Eetu</dc:creator>
  <cp:keywords/>
  <dc:description/>
  <cp:lastModifiedBy>Pihamäki Eetu</cp:lastModifiedBy>
  <cp:revision>2</cp:revision>
  <dcterms:created xsi:type="dcterms:W3CDTF">2018-10-15T18:34:00Z</dcterms:created>
  <dcterms:modified xsi:type="dcterms:W3CDTF">2018-10-15T18:34:00Z</dcterms:modified>
</cp:coreProperties>
</file>