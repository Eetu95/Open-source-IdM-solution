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695C19" w:rsidR="00D529D2" w:rsidP="7DEFA9B1" w:rsidRDefault="00531CC3" w14:paraId="783F581D" wp14:textId="04B69836">
      <w:pPr>
        <w:pStyle w:val="Perus"/>
        <w:rPr>
          <w:sz w:val="28"/>
          <w:szCs w:val="28"/>
        </w:rPr>
      </w:pPr>
      <w:r w:rsidRPr="7DEFA9B1" w:rsidR="7DEFA9B1">
        <w:rPr>
          <w:sz w:val="28"/>
          <w:szCs w:val="28"/>
        </w:rPr>
        <w:t>Kokous</w:t>
      </w:r>
    </w:p>
    <w:p xmlns:wp14="http://schemas.microsoft.com/office/word/2010/wordml" w:rsidRPr="00695C19" w:rsidR="00531CC3" w:rsidP="003034B3" w:rsidRDefault="00531CC3" w14:paraId="672A6659" wp14:textId="77777777">
      <w:pPr>
        <w:pStyle w:val="Perus"/>
      </w:pPr>
    </w:p>
    <w:p xmlns:wp14="http://schemas.microsoft.com/office/word/2010/wordml" w:rsidRPr="00695C19" w:rsidR="00531CC3" w:rsidP="003034B3" w:rsidRDefault="00531CC3" w14:paraId="0A37501D" wp14:textId="77777777">
      <w:pPr>
        <w:pStyle w:val="Perus"/>
      </w:pPr>
      <w:bookmarkStart w:name="_GoBack" w:id="0"/>
      <w:bookmarkEnd w:id="0"/>
    </w:p>
    <w:p xmlns:wp14="http://schemas.microsoft.com/office/word/2010/wordml" w:rsidRPr="00695C19" w:rsidR="00531CC3" w:rsidP="003034B3" w:rsidRDefault="00531CC3" w14:paraId="1506D1A5" wp14:textId="77777777">
      <w:pPr>
        <w:pStyle w:val="Perus"/>
      </w:pPr>
      <w:r w:rsidRPr="00695C19">
        <w:t>Aika</w:t>
      </w:r>
      <w:r w:rsidRPr="00695C19">
        <w:tab/>
      </w:r>
      <w:r w:rsidRPr="00695C19">
        <w:tab/>
      </w:r>
      <w:r w:rsidRPr="00695C19">
        <w:t>[</w:t>
      </w:r>
      <w:r w:rsidRPr="00695C19" w:rsidR="00E66CF7">
        <w:tab/>
      </w:r>
      <w:r w:rsidRPr="00695C19">
        <w:t>]</w:t>
      </w:r>
    </w:p>
    <w:p xmlns:wp14="http://schemas.microsoft.com/office/word/2010/wordml" w:rsidRPr="00695C19" w:rsidR="00781249" w:rsidP="003034B3" w:rsidRDefault="00781249" w14:paraId="5DAB6C7B" wp14:textId="77777777">
      <w:pPr>
        <w:pStyle w:val="Perus"/>
      </w:pPr>
    </w:p>
    <w:p xmlns:wp14="http://schemas.microsoft.com/office/word/2010/wordml" w:rsidRPr="00695C19" w:rsidR="00531CC3" w:rsidP="003034B3" w:rsidRDefault="00531CC3" w14:paraId="02EB378F" wp14:textId="77777777">
      <w:pPr>
        <w:pStyle w:val="Perus"/>
      </w:pPr>
    </w:p>
    <w:p xmlns:wp14="http://schemas.microsoft.com/office/word/2010/wordml" w:rsidRPr="00695C19" w:rsidR="00531CC3" w:rsidP="003034B3" w:rsidRDefault="00531CC3" w14:paraId="187BA20D" wp14:textId="77777777">
      <w:pPr>
        <w:pStyle w:val="Perus"/>
      </w:pPr>
      <w:r w:rsidRPr="00695C19">
        <w:t>Paikka</w:t>
      </w:r>
      <w:r w:rsidRPr="00695C19">
        <w:tab/>
      </w:r>
      <w:r w:rsidRPr="00695C19">
        <w:tab/>
      </w:r>
      <w:r w:rsidRPr="00695C19">
        <w:t>[</w:t>
      </w:r>
      <w:r w:rsidRPr="00695C19" w:rsidR="00E66CF7">
        <w:tab/>
      </w:r>
      <w:r w:rsidRPr="00695C19">
        <w:t>]</w:t>
      </w:r>
    </w:p>
    <w:p xmlns:wp14="http://schemas.microsoft.com/office/word/2010/wordml" w:rsidRPr="00695C19" w:rsidR="00531CC3" w:rsidP="003034B3" w:rsidRDefault="00531CC3" w14:paraId="6A05A809" wp14:textId="77777777">
      <w:pPr>
        <w:pStyle w:val="Perus"/>
      </w:pPr>
    </w:p>
    <w:p xmlns:wp14="http://schemas.microsoft.com/office/word/2010/wordml" w:rsidRPr="00695C19" w:rsidR="00531CC3" w:rsidP="003034B3" w:rsidRDefault="00531CC3" w14:paraId="5A39BBE3" wp14:textId="77777777">
      <w:pPr>
        <w:pStyle w:val="Perus"/>
      </w:pPr>
    </w:p>
    <w:p xmlns:wp14="http://schemas.microsoft.com/office/word/2010/wordml" w:rsidRPr="00695C19" w:rsidR="00E66CF7" w:rsidP="003034B3" w:rsidRDefault="00531CC3" w14:paraId="39A34C31" wp14:textId="77777777">
      <w:pPr>
        <w:pStyle w:val="Perus"/>
      </w:pPr>
      <w:r w:rsidRPr="00695C19">
        <w:t>Läsnä</w:t>
      </w:r>
      <w:r w:rsidRPr="00695C19">
        <w:tab/>
      </w:r>
      <w:r w:rsidRPr="00695C19">
        <w:tab/>
      </w:r>
      <w:r w:rsidRPr="00695C19">
        <w:t>[</w:t>
      </w:r>
      <w:r w:rsidRPr="00695C19" w:rsidR="00E66CF7">
        <w:tab/>
      </w:r>
      <w:r w:rsidRPr="00695C19">
        <w:t>]</w:t>
      </w:r>
    </w:p>
    <w:p xmlns:wp14="http://schemas.microsoft.com/office/word/2010/wordml" w:rsidRPr="00695C19" w:rsidR="00E66CF7" w:rsidP="00246283" w:rsidRDefault="00E66CF7" w14:paraId="41C8F396" wp14:textId="77777777">
      <w:pPr>
        <w:pStyle w:val="Riippuva"/>
        <w:ind w:left="0" w:firstLine="0"/>
        <w:rPr>
          <w:lang w:val="fi-FI"/>
        </w:rPr>
      </w:pPr>
    </w:p>
    <w:p xmlns:wp14="http://schemas.microsoft.com/office/word/2010/wordml" w:rsidRPr="00695C19" w:rsidR="00A030AF" w:rsidP="003034B3" w:rsidRDefault="00246283" w14:paraId="405EBAAB" wp14:textId="77777777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Esitylistan asiat</w:t>
      </w:r>
    </w:p>
    <w:p xmlns:wp14="http://schemas.microsoft.com/office/word/2010/wordml" w:rsidRPr="00695C19" w:rsidR="00246283" w:rsidP="00246283" w:rsidRDefault="00A030AF" w14:paraId="173CAE8E" wp14:textId="77777777">
      <w:pPr>
        <w:pStyle w:val="Riippuva"/>
        <w:numPr>
          <w:ilvl w:val="0"/>
          <w:numId w:val="2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46283" w:rsidP="00246283" w:rsidRDefault="00246283" w14:paraId="155D4F11" wp14:textId="77777777">
      <w:pPr>
        <w:pStyle w:val="Riippuva"/>
        <w:numPr>
          <w:ilvl w:val="0"/>
          <w:numId w:val="2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46283" w:rsidP="00246283" w:rsidRDefault="00246283" w14:paraId="2B0A9429" wp14:textId="77777777">
      <w:pPr>
        <w:pStyle w:val="Riippuva"/>
        <w:numPr>
          <w:ilvl w:val="0"/>
          <w:numId w:val="2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46283" w:rsidP="00246283" w:rsidRDefault="00246283" w14:paraId="414952AE" wp14:textId="77777777">
      <w:pPr>
        <w:pStyle w:val="Riippuva"/>
        <w:numPr>
          <w:ilvl w:val="0"/>
          <w:numId w:val="2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46283" w:rsidP="00246283" w:rsidRDefault="00246283" w14:paraId="6A8F772A" wp14:textId="77777777">
      <w:pPr>
        <w:pStyle w:val="Riippuva"/>
        <w:numPr>
          <w:ilvl w:val="0"/>
          <w:numId w:val="2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46283" w:rsidP="00246283" w:rsidRDefault="00246283" w14:paraId="480505B1" wp14:textId="77777777">
      <w:pPr>
        <w:pStyle w:val="Riippuva"/>
        <w:numPr>
          <w:ilvl w:val="0"/>
          <w:numId w:val="2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46283" w:rsidP="00246283" w:rsidRDefault="00246283" w14:paraId="7F97C7D6" wp14:textId="77777777">
      <w:pPr>
        <w:pStyle w:val="Riippuva"/>
        <w:numPr>
          <w:ilvl w:val="0"/>
          <w:numId w:val="2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46283" w:rsidP="00246283" w:rsidRDefault="00246283" w14:paraId="5C5FA24A" wp14:textId="77777777">
      <w:pPr>
        <w:pStyle w:val="Riippuva"/>
        <w:numPr>
          <w:ilvl w:val="0"/>
          <w:numId w:val="2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46283" w:rsidP="00246283" w:rsidRDefault="00246283" w14:paraId="19230578" wp14:textId="77777777">
      <w:pPr>
        <w:pStyle w:val="Riippuva"/>
        <w:numPr>
          <w:ilvl w:val="0"/>
          <w:numId w:val="2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46283" w:rsidP="00246283" w:rsidRDefault="00246283" w14:paraId="6351F7E6" wp14:textId="77777777">
      <w:pPr>
        <w:pStyle w:val="Riippuva"/>
        <w:numPr>
          <w:ilvl w:val="0"/>
          <w:numId w:val="2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46283" w:rsidP="00246283" w:rsidRDefault="00246283" w14:paraId="6062A671" wp14:textId="77777777">
      <w:pPr>
        <w:pStyle w:val="Riippuva"/>
        <w:numPr>
          <w:ilvl w:val="0"/>
          <w:numId w:val="2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21328E" w:rsidR="00A030AF" w:rsidP="0021328E" w:rsidRDefault="00A030AF" w14:paraId="72A3D3EC" wp14:textId="77777777">
      <w:pPr>
        <w:pStyle w:val="Riippuva"/>
      </w:pPr>
    </w:p>
    <w:p xmlns:wp14="http://schemas.microsoft.com/office/word/2010/wordml" w:rsidRPr="00695C19" w:rsidR="006C66E2" w:rsidP="002675CD" w:rsidRDefault="00246283" w14:paraId="7CFC5C52" wp14:textId="77777777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Läpikäytävät asiat</w:t>
      </w:r>
      <w:r w:rsidRPr="00695C19" w:rsidR="00A030AF">
        <w:rPr>
          <w:lang w:val="fi-FI"/>
        </w:rPr>
        <w:t xml:space="preserve"> ja päätökset</w:t>
      </w:r>
      <w:r w:rsidRPr="00695C19" w:rsidR="003034B3">
        <w:rPr>
          <w:lang w:val="fi-FI"/>
        </w:rPr>
        <w:t>:</w:t>
      </w:r>
    </w:p>
    <w:p xmlns:wp14="http://schemas.microsoft.com/office/word/2010/wordml" w:rsidRPr="00695C19" w:rsidR="002675CD" w:rsidP="002675CD" w:rsidRDefault="002675CD" w14:paraId="754E9785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675CD" w:rsidP="002675CD" w:rsidRDefault="002675CD" w14:paraId="0D0B940D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Pr="00695C19" w:rsidR="002675CD" w:rsidP="002675CD" w:rsidRDefault="002675CD" w14:paraId="72AAF570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675CD" w:rsidP="002675CD" w:rsidRDefault="002675CD" w14:paraId="0E27B00A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Pr="00695C19" w:rsidR="002675CD" w:rsidP="002675CD" w:rsidRDefault="002675CD" w14:paraId="43BC1FC8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675CD" w:rsidP="002675CD" w:rsidRDefault="002675CD" w14:paraId="60061E4C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Pr="00695C19" w:rsidR="002675CD" w:rsidP="002675CD" w:rsidRDefault="002675CD" w14:paraId="4AF5B397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675CD" w:rsidP="002675CD" w:rsidRDefault="002675CD" w14:paraId="44EAFD9C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Pr="00695C19" w:rsidR="002675CD" w:rsidP="002675CD" w:rsidRDefault="002675CD" w14:paraId="45345F54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675CD" w:rsidP="002675CD" w:rsidRDefault="002675CD" w14:paraId="4B94D5A5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Pr="00695C19" w:rsidR="002675CD" w:rsidP="002675CD" w:rsidRDefault="002675CD" w14:paraId="2852EC9D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675CD" w:rsidP="002675CD" w:rsidRDefault="002675CD" w14:paraId="3DEEC669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Pr="00695C19" w:rsidR="002675CD" w:rsidP="002675CD" w:rsidRDefault="002675CD" w14:paraId="610172CA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675CD" w:rsidP="002675CD" w:rsidRDefault="002675CD" w14:paraId="3656B9AB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Pr="00695C19" w:rsidR="002675CD" w:rsidP="002675CD" w:rsidRDefault="002675CD" w14:paraId="3E919620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675CD" w:rsidP="002675CD" w:rsidRDefault="002675CD" w14:paraId="45FB0818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Pr="00695C19" w:rsidR="002675CD" w:rsidP="002675CD" w:rsidRDefault="002675CD" w14:paraId="534D4BD0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675CD" w:rsidP="002675CD" w:rsidRDefault="002675CD" w14:paraId="049F31CB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Pr="00695C19" w:rsidR="002675CD" w:rsidP="002675CD" w:rsidRDefault="002675CD" w14:paraId="613479FE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675CD" w:rsidP="002675CD" w:rsidRDefault="002675CD" w14:paraId="53128261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Pr="00695C19" w:rsidR="002675CD" w:rsidP="002675CD" w:rsidRDefault="002675CD" w14:paraId="32BAC5C2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675CD" w:rsidP="002675CD" w:rsidRDefault="002675CD" w14:paraId="62486C05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Pr="00695C19" w:rsidR="002675CD" w:rsidP="002675CD" w:rsidRDefault="002675CD" w14:paraId="127EC4B3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675CD" w:rsidP="002675CD" w:rsidRDefault="002675CD" w14:paraId="4101652C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Pr="00695C19" w:rsidR="00246283" w:rsidP="0021328E" w:rsidRDefault="00246283" w14:paraId="4B99056E" wp14:textId="77777777">
      <w:pPr>
        <w:pStyle w:val="Sisennys"/>
      </w:pPr>
    </w:p>
    <w:p xmlns:wp14="http://schemas.microsoft.com/office/word/2010/wordml" w:rsidRPr="00695C19" w:rsidR="003034B3" w:rsidP="006C66E2" w:rsidRDefault="00A030AF" w14:paraId="69D83000" wp14:textId="77777777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Muut asiat</w:t>
      </w:r>
    </w:p>
    <w:p xmlns:wp14="http://schemas.microsoft.com/office/word/2010/wordml" w:rsidRPr="00695C19" w:rsidR="00A030AF" w:rsidP="002675CD" w:rsidRDefault="00A030AF" w14:paraId="5854A042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675CD" w:rsidP="002675CD" w:rsidRDefault="002675CD" w14:paraId="1299C43A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Pr="00695C19" w:rsidR="00A030AF" w:rsidP="002675CD" w:rsidRDefault="00A030AF" w14:paraId="27D67B3B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675CD" w:rsidP="002675CD" w:rsidRDefault="002675CD" w14:paraId="4DDBEF00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Pr="00695C19" w:rsidR="00A030AF" w:rsidP="002675CD" w:rsidRDefault="00A030AF" w14:paraId="4B1E0311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2675CD" w:rsidP="002675CD" w:rsidRDefault="002675CD" w14:paraId="3461D779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Pr="00695C19" w:rsidR="00A030AF" w:rsidP="002675CD" w:rsidRDefault="00A030AF" w14:paraId="6EDC17F9" wp14:textId="77777777">
      <w:pPr>
        <w:pStyle w:val="Riippuva"/>
        <w:numPr>
          <w:ilvl w:val="0"/>
          <w:numId w:val="15"/>
        </w:numPr>
        <w:rPr>
          <w:lang w:val="fi-FI"/>
        </w:rPr>
      </w:pPr>
      <w:r w:rsidRPr="00695C19">
        <w:rPr>
          <w:lang w:val="fi-FI"/>
        </w:rPr>
        <w:t>[</w:t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ab/>
      </w:r>
      <w:r w:rsidRPr="00695C19">
        <w:rPr>
          <w:lang w:val="fi-FI"/>
        </w:rPr>
        <w:t>]</w:t>
      </w:r>
    </w:p>
    <w:p xmlns:wp14="http://schemas.microsoft.com/office/word/2010/wordml" w:rsidRPr="00695C19" w:rsidR="006C66E2" w:rsidP="00695C19" w:rsidRDefault="006C66E2" w14:paraId="3CF2D8B6" wp14:textId="77777777">
      <w:pPr>
        <w:pStyle w:val="Sisennys"/>
        <w:numPr>
          <w:ilvl w:val="0"/>
          <w:numId w:val="24"/>
        </w:numPr>
      </w:pPr>
    </w:p>
    <w:p xmlns:wp14="http://schemas.microsoft.com/office/word/2010/wordml" w:rsidR="000C7DA1" w:rsidP="000C7DA1" w:rsidRDefault="000C7DA1" w14:paraId="36B971F5" wp14:textId="77777777">
      <w:pPr>
        <w:pStyle w:val="Riippuva"/>
        <w:numPr>
          <w:ilvl w:val="0"/>
          <w:numId w:val="22"/>
        </w:numPr>
        <w:rPr>
          <w:lang w:val="fi-FI"/>
        </w:rPr>
      </w:pPr>
      <w:r>
        <w:rPr>
          <w:lang w:val="fi-FI"/>
        </w:rPr>
        <w:lastRenderedPageBreak/>
        <w:t>Tehtävät</w:t>
      </w:r>
    </w:p>
    <w:p xmlns:wp14="http://schemas.microsoft.com/office/word/2010/wordml" w:rsidR="000C7DA1" w:rsidP="000C7DA1" w:rsidRDefault="0017068B" w14:paraId="44C37E63" wp14:textId="77777777">
      <w:pPr>
        <w:pStyle w:val="Sisennys"/>
      </w:pPr>
      <w:r>
        <w:t>Nimi: Eetu Pihamäki</w:t>
      </w:r>
    </w:p>
    <w:p xmlns:wp14="http://schemas.microsoft.com/office/word/2010/wordml" w:rsidR="0017068B" w:rsidP="000C7DA1" w:rsidRDefault="0017068B" w14:paraId="05CF9BEF" wp14:textId="77777777">
      <w:pPr>
        <w:pStyle w:val="Sisennys"/>
      </w:pPr>
      <w:r>
        <w:t>Tehtävä:</w:t>
      </w:r>
    </w:p>
    <w:p xmlns:wp14="http://schemas.microsoft.com/office/word/2010/wordml" w:rsidR="0017068B" w:rsidP="000C7DA1" w:rsidRDefault="0017068B" w14:paraId="49346CEE" wp14:textId="77777777">
      <w:pPr>
        <w:pStyle w:val="Sisennys"/>
      </w:pPr>
      <w:r>
        <w:t>Määräaika:</w:t>
      </w:r>
    </w:p>
    <w:p xmlns:wp14="http://schemas.microsoft.com/office/word/2010/wordml" w:rsidR="0017068B" w:rsidP="000C7DA1" w:rsidRDefault="0017068B" w14:paraId="6E83BD17" wp14:textId="77777777">
      <w:pPr>
        <w:pStyle w:val="Sisennys"/>
      </w:pPr>
      <w:r>
        <w:t>Lopputulos:</w:t>
      </w:r>
    </w:p>
    <w:p xmlns:wp14="http://schemas.microsoft.com/office/word/2010/wordml" w:rsidR="0017068B" w:rsidP="000C7DA1" w:rsidRDefault="0017068B" w14:paraId="0FB78278" wp14:textId="77777777">
      <w:pPr>
        <w:pStyle w:val="Sisennys"/>
      </w:pPr>
    </w:p>
    <w:p xmlns:wp14="http://schemas.microsoft.com/office/word/2010/wordml" w:rsidR="0017068B" w:rsidP="0017068B" w:rsidRDefault="0017068B" w14:paraId="5A0F0B63" wp14:textId="77777777">
      <w:pPr>
        <w:pStyle w:val="Sisennys"/>
      </w:pPr>
      <w:r>
        <w:t xml:space="preserve">Nimi: Jan </w:t>
      </w:r>
      <w:proofErr w:type="spellStart"/>
      <w:r>
        <w:t>Parttimaa</w:t>
      </w:r>
      <w:proofErr w:type="spellEnd"/>
    </w:p>
    <w:p xmlns:wp14="http://schemas.microsoft.com/office/word/2010/wordml" w:rsidR="0017068B" w:rsidP="0017068B" w:rsidRDefault="0017068B" w14:paraId="7228EF1A" wp14:textId="77777777">
      <w:pPr>
        <w:pStyle w:val="Sisennys"/>
      </w:pPr>
      <w:r>
        <w:t>Tehtävä:</w:t>
      </w:r>
    </w:p>
    <w:p xmlns:wp14="http://schemas.microsoft.com/office/word/2010/wordml" w:rsidR="0017068B" w:rsidP="0017068B" w:rsidRDefault="0017068B" w14:paraId="69D3BCBF" wp14:textId="77777777">
      <w:pPr>
        <w:pStyle w:val="Sisennys"/>
      </w:pPr>
      <w:r>
        <w:t>Määräaika:</w:t>
      </w:r>
    </w:p>
    <w:p xmlns:wp14="http://schemas.microsoft.com/office/word/2010/wordml" w:rsidRPr="000C7DA1" w:rsidR="0017068B" w:rsidP="0017068B" w:rsidRDefault="0017068B" w14:paraId="2EC2804C" wp14:textId="77777777">
      <w:pPr>
        <w:pStyle w:val="Sisennys"/>
      </w:pPr>
      <w:r>
        <w:t>Lopputulos:</w:t>
      </w:r>
    </w:p>
    <w:p xmlns:wp14="http://schemas.microsoft.com/office/word/2010/wordml" w:rsidR="0017068B" w:rsidP="000C7DA1" w:rsidRDefault="0017068B" w14:paraId="1FC39945" wp14:textId="77777777">
      <w:pPr>
        <w:pStyle w:val="Sisennys"/>
      </w:pPr>
    </w:p>
    <w:p xmlns:wp14="http://schemas.microsoft.com/office/word/2010/wordml" w:rsidR="0017068B" w:rsidP="0017068B" w:rsidRDefault="0017068B" w14:paraId="0BCAADEC" wp14:textId="77777777">
      <w:pPr>
        <w:pStyle w:val="Sisennys"/>
      </w:pPr>
      <w:r>
        <w:t>Nimi: Markus Nissinen</w:t>
      </w:r>
    </w:p>
    <w:p xmlns:wp14="http://schemas.microsoft.com/office/word/2010/wordml" w:rsidR="0017068B" w:rsidP="0017068B" w:rsidRDefault="0017068B" w14:paraId="350836FC" wp14:textId="77777777">
      <w:pPr>
        <w:pStyle w:val="Sisennys"/>
      </w:pPr>
      <w:r>
        <w:t>Tehtävä:</w:t>
      </w:r>
    </w:p>
    <w:p xmlns:wp14="http://schemas.microsoft.com/office/word/2010/wordml" w:rsidR="0017068B" w:rsidP="0017068B" w:rsidRDefault="0017068B" w14:paraId="1296757C" wp14:textId="77777777">
      <w:pPr>
        <w:pStyle w:val="Sisennys"/>
      </w:pPr>
      <w:r>
        <w:t>Määräaika:</w:t>
      </w:r>
    </w:p>
    <w:p xmlns:wp14="http://schemas.microsoft.com/office/word/2010/wordml" w:rsidRPr="000C7DA1" w:rsidR="0017068B" w:rsidP="0021328E" w:rsidRDefault="0017068B" w14:paraId="74FBBC71" wp14:textId="77777777">
      <w:pPr>
        <w:pStyle w:val="Sisennys"/>
      </w:pPr>
      <w:r>
        <w:t>Lopputulos:</w:t>
      </w:r>
    </w:p>
    <w:p xmlns:wp14="http://schemas.microsoft.com/office/word/2010/wordml" w:rsidRPr="00695C19" w:rsidR="001E1B58" w:rsidP="006C66E2" w:rsidRDefault="001E1B58" w14:paraId="2B3EED17" wp14:textId="77777777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Seuraava kokous</w:t>
      </w:r>
    </w:p>
    <w:p xmlns:wp14="http://schemas.microsoft.com/office/word/2010/wordml" w:rsidRPr="00695C19" w:rsidR="006C66E2" w:rsidP="006C66E2" w:rsidRDefault="006C66E2" w14:paraId="16D5A405" wp14:textId="77777777">
      <w:pPr>
        <w:pStyle w:val="Sisennys"/>
      </w:pPr>
      <w:r w:rsidRPr="00695C19">
        <w:t>[</w:t>
      </w:r>
      <w:r w:rsidRPr="00695C19">
        <w:tab/>
      </w:r>
      <w:r w:rsidRPr="00695C19">
        <w:tab/>
      </w:r>
      <w:r w:rsidRPr="00695C19">
        <w:tab/>
      </w:r>
      <w:r w:rsidRPr="00695C19">
        <w:tab/>
      </w:r>
      <w:r w:rsidRPr="00695C19">
        <w:tab/>
      </w:r>
      <w:r w:rsidRPr="00695C19">
        <w:t>]</w:t>
      </w:r>
    </w:p>
    <w:p xmlns:wp14="http://schemas.microsoft.com/office/word/2010/wordml" w:rsidRPr="00695C19" w:rsidR="006C66E2" w:rsidP="006C66E2" w:rsidRDefault="006C66E2" w14:paraId="3C4A61F1" wp14:textId="77777777">
      <w:pPr>
        <w:pStyle w:val="Riippuva"/>
        <w:numPr>
          <w:ilvl w:val="0"/>
          <w:numId w:val="22"/>
        </w:numPr>
        <w:rPr>
          <w:lang w:val="fi-FI"/>
        </w:rPr>
      </w:pPr>
      <w:r w:rsidRPr="00695C19">
        <w:rPr>
          <w:lang w:val="fi-FI"/>
        </w:rPr>
        <w:t>Palaverin päättäminen</w:t>
      </w:r>
    </w:p>
    <w:p xmlns:wp14="http://schemas.microsoft.com/office/word/2010/wordml" w:rsidRPr="00695C19" w:rsidR="006C66E2" w:rsidP="002675CD" w:rsidRDefault="006C66E2" w14:paraId="39AD85E8" wp14:textId="77777777">
      <w:pPr>
        <w:pStyle w:val="Sisennys"/>
      </w:pPr>
      <w:r w:rsidRPr="00695C19">
        <w:t>[</w:t>
      </w:r>
      <w:r w:rsidRPr="00695C19">
        <w:tab/>
      </w:r>
      <w:r w:rsidRPr="00695C19">
        <w:tab/>
      </w:r>
      <w:r w:rsidRPr="00695C19">
        <w:tab/>
      </w:r>
      <w:r w:rsidRPr="00695C19">
        <w:tab/>
      </w:r>
      <w:r w:rsidRPr="00695C19">
        <w:tab/>
      </w:r>
      <w:r w:rsidRPr="00695C19">
        <w:t>]</w:t>
      </w:r>
    </w:p>
    <w:p xmlns:wp14="http://schemas.microsoft.com/office/word/2010/wordml" w:rsidRPr="006C66E2" w:rsidR="006C66E2" w:rsidP="006C66E2" w:rsidRDefault="006C66E2" w14:paraId="0562CB0E" wp14:textId="77777777">
      <w:pPr>
        <w:pStyle w:val="Sisennys"/>
      </w:pPr>
    </w:p>
    <w:p xmlns:wp14="http://schemas.microsoft.com/office/word/2010/wordml" w:rsidR="006C66E2" w:rsidP="006C66E2" w:rsidRDefault="006C66E2" w14:paraId="34CE0A41" wp14:textId="77777777">
      <w:pPr>
        <w:pStyle w:val="Perus"/>
      </w:pPr>
    </w:p>
    <w:p xmlns:wp14="http://schemas.microsoft.com/office/word/2010/wordml" w:rsidR="006C66E2" w:rsidP="006C66E2" w:rsidRDefault="006C66E2" w14:paraId="62EBF3C5" wp14:textId="77777777">
      <w:pPr>
        <w:pStyle w:val="Perus"/>
      </w:pPr>
    </w:p>
    <w:p xmlns:wp14="http://schemas.microsoft.com/office/word/2010/wordml" w:rsidRPr="003034B3" w:rsidR="006C66E2" w:rsidP="006C66E2" w:rsidRDefault="006C66E2" w14:paraId="6D98A12B" wp14:textId="77777777">
      <w:pPr>
        <w:pStyle w:val="Perus"/>
      </w:pPr>
    </w:p>
    <w:p xmlns:wp14="http://schemas.microsoft.com/office/word/2010/wordml" w:rsidRPr="003034B3" w:rsidR="003034B3" w:rsidP="003034B3" w:rsidRDefault="003034B3" w14:paraId="2946DB82" wp14:textId="77777777">
      <w:pPr>
        <w:pStyle w:val="Perus"/>
      </w:pPr>
    </w:p>
    <w:p xmlns:wp14="http://schemas.microsoft.com/office/word/2010/wordml" w:rsidRPr="003034B3" w:rsidR="003034B3" w:rsidP="003034B3" w:rsidRDefault="003034B3" w14:paraId="5997CC1D" wp14:textId="77777777">
      <w:pPr>
        <w:pStyle w:val="Perus"/>
      </w:pPr>
    </w:p>
    <w:p xmlns:wp14="http://schemas.microsoft.com/office/word/2010/wordml" w:rsidRPr="003034B3" w:rsidR="003034B3" w:rsidP="003034B3" w:rsidRDefault="003034B3" w14:paraId="110FFD37" wp14:textId="77777777">
      <w:pPr>
        <w:pStyle w:val="Perus"/>
      </w:pPr>
    </w:p>
    <w:p xmlns:wp14="http://schemas.microsoft.com/office/word/2010/wordml" w:rsidRPr="003034B3" w:rsidR="003034B3" w:rsidP="003034B3" w:rsidRDefault="003034B3" w14:paraId="6B699379" wp14:textId="77777777">
      <w:pPr>
        <w:pStyle w:val="Perus"/>
      </w:pPr>
    </w:p>
    <w:p xmlns:wp14="http://schemas.microsoft.com/office/word/2010/wordml" w:rsidRPr="003034B3" w:rsidR="003034B3" w:rsidP="003034B3" w:rsidRDefault="003034B3" w14:paraId="3FE9F23F" wp14:textId="77777777">
      <w:pPr>
        <w:pStyle w:val="Perus"/>
      </w:pPr>
    </w:p>
    <w:p xmlns:wp14="http://schemas.microsoft.com/office/word/2010/wordml" w:rsidRPr="003034B3" w:rsidR="003034B3" w:rsidP="003034B3" w:rsidRDefault="003034B3" w14:paraId="1F72F646" wp14:textId="77777777">
      <w:pPr>
        <w:pStyle w:val="Perus"/>
      </w:pPr>
    </w:p>
    <w:sectPr w:rsidRPr="003034B3" w:rsidR="003034B3" w:rsidSect="00D4326F">
      <w:headerReference w:type="default" r:id="rId8"/>
      <w:pgSz w:w="11906" w:h="16838" w:orient="portrait" w:code="9"/>
      <w:pgMar w:top="567" w:right="851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529D2" w:rsidP="009C0A8B" w:rsidRDefault="00D529D2" w14:paraId="23DE523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529D2" w:rsidP="009C0A8B" w:rsidRDefault="00D529D2" w14:paraId="52E5622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529D2" w:rsidP="009C0A8B" w:rsidRDefault="00D529D2" w14:paraId="07547A0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529D2" w:rsidP="009C0A8B" w:rsidRDefault="00D529D2" w14:paraId="5043CB0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E5A70" w:rsidR="00BE5A70" w:rsidP="00BE5A70" w:rsidRDefault="00594B37" w14:paraId="4F18FA58" wp14:textId="77777777">
    <w:pPr>
      <w:pStyle w:val="Perus"/>
      <w:rPr>
        <w:b/>
      </w:rPr>
    </w:pPr>
    <w:r w:rsidRPr="00BE5A70">
      <w:rPr>
        <w:b/>
      </w:rPr>
      <w:t>Pisnismiehet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>Kokousmui</w:t>
    </w:r>
    <w:r w:rsidR="00531CC3">
      <w:rPr>
        <w:b/>
      </w:rPr>
      <w:t>s</w:t>
    </w:r>
    <w:r>
      <w:rPr>
        <w:b/>
      </w:rPr>
      <w:t>tio</w:t>
    </w:r>
    <w:r w:rsidR="00E66CF7">
      <w:rPr>
        <w:b/>
      </w:rPr>
      <w:t>/Pöytäkirja</w:t>
    </w:r>
    <w:r w:rsidR="00E66CF7">
      <w:rPr>
        <w:b/>
      </w:rPr>
      <w:tab/>
    </w:r>
    <w:r w:rsidRPr="00594B37" w:rsidR="00F13395">
      <w:fldChar w:fldCharType="begin"/>
    </w:r>
    <w:r w:rsidRPr="00594B37" w:rsidR="00F13395">
      <w:instrText xml:space="preserve"> PAGE   \* MERGEFORMAT </w:instrText>
    </w:r>
    <w:r w:rsidRPr="00594B37" w:rsidR="00F13395">
      <w:fldChar w:fldCharType="separate"/>
    </w:r>
    <w:r w:rsidR="0021328E">
      <w:rPr>
        <w:noProof/>
      </w:rPr>
      <w:t>2</w:t>
    </w:r>
    <w:r w:rsidRPr="00594B37" w:rsidR="00F13395">
      <w:fldChar w:fldCharType="end"/>
    </w:r>
    <w:r w:rsidRPr="00594B37" w:rsidR="00F13395">
      <w:t>(</w:t>
    </w:r>
    <w:r w:rsidR="0021328E">
      <w:rPr>
        <w:noProof/>
      </w:rPr>
      <w:fldChar w:fldCharType="begin"/>
    </w:r>
    <w:r w:rsidR="0021328E">
      <w:rPr>
        <w:noProof/>
      </w:rPr>
      <w:instrText xml:space="preserve"> SECTIONPAGES   \* MERGEFORMAT </w:instrText>
    </w:r>
    <w:r w:rsidR="0021328E">
      <w:rPr>
        <w:noProof/>
      </w:rPr>
      <w:fldChar w:fldCharType="separate"/>
    </w:r>
    <w:r w:rsidR="0021328E">
      <w:rPr>
        <w:noProof/>
      </w:rPr>
      <w:t>3</w:t>
    </w:r>
    <w:r w:rsidR="0021328E">
      <w:rPr>
        <w:noProof/>
      </w:rPr>
      <w:fldChar w:fldCharType="end"/>
    </w:r>
    <w:r w:rsidRPr="00594B37" w:rsidR="00F13395">
      <w:t>)</w:t>
    </w:r>
  </w:p>
  <w:p xmlns:wp14="http://schemas.microsoft.com/office/word/2010/wordml" w:rsidR="00531CC3" w:rsidP="00531CC3" w:rsidRDefault="00531CC3" w14:paraId="64990BE4" wp14:textId="77777777">
    <w:pPr>
      <w:pStyle w:val="Perus"/>
    </w:pPr>
    <w:r>
      <w:t>Haaga-Helia amk</w:t>
    </w:r>
  </w:p>
  <w:p xmlns:wp14="http://schemas.microsoft.com/office/word/2010/wordml" w:rsidR="00187E36" w:rsidP="00BE5A70" w:rsidRDefault="00531CC3" w14:paraId="684937F4" wp14:textId="77777777">
    <w:pPr>
      <w:pStyle w:val="Perus"/>
    </w:pPr>
    <w:r>
      <w:t>Avoimen lähdekoodin IdM ratkaisu</w:t>
    </w:r>
    <w:r w:rsidR="00187E36">
      <w:tab/>
    </w:r>
    <w:r>
      <w:tab/>
    </w:r>
    <w:r w:rsidR="00187E36">
      <w:fldChar w:fldCharType="begin"/>
    </w:r>
    <w:r w:rsidR="00187E36">
      <w:instrText xml:space="preserve"> TIME \@ "d.M.yyyy" </w:instrText>
    </w:r>
    <w:r w:rsidR="00187E36">
      <w:fldChar w:fldCharType="separate"/>
    </w:r>
    <w:r w:rsidR="0021328E">
      <w:rPr>
        <w:noProof/>
      </w:rPr>
      <w:t>21.9.2018</w:t>
    </w:r>
    <w:r w:rsidR="00187E36">
      <w:fldChar w:fldCharType="end"/>
    </w:r>
  </w:p>
  <w:p xmlns:wp14="http://schemas.microsoft.com/office/word/2010/wordml" w:rsidR="00F13395" w:rsidP="00F13395" w:rsidRDefault="00F13395" w14:paraId="08CE6F91" wp14:textId="77777777">
    <w:pPr>
      <w:pStyle w:val="Perus"/>
    </w:pPr>
  </w:p>
  <w:p xmlns:wp14="http://schemas.microsoft.com/office/word/2010/wordml" w:rsidR="00187E36" w:rsidP="00F13395" w:rsidRDefault="00187E36" w14:paraId="61CDCEAD" wp14:textId="77777777">
    <w:pPr>
      <w:pStyle w:val="Perus"/>
    </w:pPr>
  </w:p>
  <w:p xmlns:wp14="http://schemas.microsoft.com/office/word/2010/wordml" w:rsidR="00187E36" w:rsidP="00F13395" w:rsidRDefault="00187E36" w14:paraId="6BB9E253" wp14:textId="77777777">
    <w:pPr>
      <w:pStyle w:val="Peru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04B6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C65"/>
    <w:multiLevelType w:val="hybridMultilevel"/>
    <w:tmpl w:val="F3F496C4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FB3047B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E106C"/>
    <w:multiLevelType w:val="hybridMultilevel"/>
    <w:tmpl w:val="2C8C635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B0A26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636A4"/>
    <w:multiLevelType w:val="hybridMultilevel"/>
    <w:tmpl w:val="F0FED1F0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2030"/>
    <w:multiLevelType w:val="hybridMultilevel"/>
    <w:tmpl w:val="05225DB2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B0AF9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B50EF"/>
    <w:multiLevelType w:val="hybridMultilevel"/>
    <w:tmpl w:val="E952871C"/>
    <w:lvl w:ilvl="0" w:tplc="F19222DE">
      <w:start w:val="5"/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4441457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17F2"/>
    <w:multiLevelType w:val="hybridMultilevel"/>
    <w:tmpl w:val="38DE0C6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917DE"/>
    <w:multiLevelType w:val="hybridMultilevel"/>
    <w:tmpl w:val="E4067C0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06425"/>
    <w:multiLevelType w:val="hybridMultilevel"/>
    <w:tmpl w:val="5A7E1F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82D7B"/>
    <w:multiLevelType w:val="hybridMultilevel"/>
    <w:tmpl w:val="BB541E7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626F5"/>
    <w:multiLevelType w:val="hybridMultilevel"/>
    <w:tmpl w:val="57EEC3F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B073A"/>
    <w:multiLevelType w:val="multilevel"/>
    <w:tmpl w:val="1E728048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5A8869BB"/>
    <w:multiLevelType w:val="hybridMultilevel"/>
    <w:tmpl w:val="5F747DE2"/>
    <w:lvl w:ilvl="0" w:tplc="040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D7504"/>
    <w:multiLevelType w:val="hybridMultilevel"/>
    <w:tmpl w:val="C29ED0A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B4FF5"/>
    <w:multiLevelType w:val="hybridMultilevel"/>
    <w:tmpl w:val="2B6406CE"/>
    <w:lvl w:ilvl="0" w:tplc="1CB219F4">
      <w:start w:val="1"/>
      <w:numFmt w:val="bullet"/>
      <w:lvlText w:val=""/>
      <w:lvlJc w:val="left"/>
      <w:pPr>
        <w:ind w:left="3328" w:hanging="360"/>
      </w:pPr>
      <w:rPr>
        <w:rFonts w:hint="default" w:ascii="Wingdings" w:hAnsi="Wingdings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hint="default" w:ascii="Wingdings" w:hAnsi="Wingdings"/>
      </w:rPr>
    </w:lvl>
  </w:abstractNum>
  <w:abstractNum w:abstractNumId="19" w15:restartNumberingAfterBreak="0">
    <w:nsid w:val="5E6758AC"/>
    <w:multiLevelType w:val="multilevel"/>
    <w:tmpl w:val="040B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0" w15:restartNumberingAfterBreak="0">
    <w:nsid w:val="656C3A2E"/>
    <w:multiLevelType w:val="hybridMultilevel"/>
    <w:tmpl w:val="9CF4E0C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B4F4F"/>
    <w:multiLevelType w:val="hybridMultilevel"/>
    <w:tmpl w:val="704C867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E7075"/>
    <w:multiLevelType w:val="hybridMultilevel"/>
    <w:tmpl w:val="22AA190A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D67B9"/>
    <w:multiLevelType w:val="hybridMultilevel"/>
    <w:tmpl w:val="18084E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45DA5"/>
    <w:multiLevelType w:val="hybridMultilevel"/>
    <w:tmpl w:val="477A68D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23"/>
  </w:num>
  <w:num w:numId="4">
    <w:abstractNumId w:val="4"/>
  </w:num>
  <w:num w:numId="5">
    <w:abstractNumId w:val="2"/>
  </w:num>
  <w:num w:numId="6">
    <w:abstractNumId w:val="0"/>
  </w:num>
  <w:num w:numId="7">
    <w:abstractNumId w:val="20"/>
  </w:num>
  <w:num w:numId="8">
    <w:abstractNumId w:val="17"/>
  </w:num>
  <w:num w:numId="9">
    <w:abstractNumId w:val="12"/>
  </w:num>
  <w:num w:numId="10">
    <w:abstractNumId w:val="14"/>
  </w:num>
  <w:num w:numId="11">
    <w:abstractNumId w:val="9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22"/>
  </w:num>
  <w:num w:numId="17">
    <w:abstractNumId w:val="24"/>
  </w:num>
  <w:num w:numId="18">
    <w:abstractNumId w:val="10"/>
  </w:num>
  <w:num w:numId="19">
    <w:abstractNumId w:val="19"/>
  </w:num>
  <w:num w:numId="20">
    <w:abstractNumId w:val="8"/>
  </w:num>
  <w:num w:numId="21">
    <w:abstractNumId w:val="16"/>
  </w:num>
  <w:num w:numId="22">
    <w:abstractNumId w:val="13"/>
  </w:num>
  <w:num w:numId="23">
    <w:abstractNumId w:val="15"/>
  </w:num>
  <w:num w:numId="24">
    <w:abstractNumId w:val="18"/>
  </w:num>
  <w:num w:numId="2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ttachedTemplate r:id="rId1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D2"/>
    <w:rsid w:val="000C7DA1"/>
    <w:rsid w:val="0017068B"/>
    <w:rsid w:val="00187E36"/>
    <w:rsid w:val="001C3380"/>
    <w:rsid w:val="001E1B58"/>
    <w:rsid w:val="0021328E"/>
    <w:rsid w:val="00246283"/>
    <w:rsid w:val="002675CD"/>
    <w:rsid w:val="003034B3"/>
    <w:rsid w:val="00531CC3"/>
    <w:rsid w:val="00594B37"/>
    <w:rsid w:val="00695C19"/>
    <w:rsid w:val="006C66E2"/>
    <w:rsid w:val="00756FD4"/>
    <w:rsid w:val="00781249"/>
    <w:rsid w:val="008424B2"/>
    <w:rsid w:val="009C0A8B"/>
    <w:rsid w:val="00A030AF"/>
    <w:rsid w:val="00BE5A70"/>
    <w:rsid w:val="00C9449A"/>
    <w:rsid w:val="00D4326F"/>
    <w:rsid w:val="00D529D2"/>
    <w:rsid w:val="00E1071F"/>
    <w:rsid w:val="00E66CF7"/>
    <w:rsid w:val="00E67384"/>
    <w:rsid w:val="00F13395"/>
    <w:rsid w:val="7DEFA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280541"/>
  <w15:chartTrackingRefBased/>
  <w15:docId w15:val="{15D77431-B6D0-4047-B8B9-DCD14AC6B0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erus" w:customStyle="1">
    <w:name w:val="Perus"/>
    <w:basedOn w:val="Normal"/>
    <w:link w:val="PerusChar"/>
    <w:qFormat/>
    <w:rsid w:val="00D4326F"/>
    <w:pPr>
      <w:spacing w:after="0" w:line="240" w:lineRule="auto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C0A8B"/>
    <w:pPr>
      <w:tabs>
        <w:tab w:val="center" w:pos="4819"/>
        <w:tab w:val="right" w:pos="9638"/>
      </w:tabs>
      <w:spacing w:after="0" w:line="240" w:lineRule="auto"/>
    </w:pPr>
  </w:style>
  <w:style w:type="character" w:styleId="PerusChar" w:customStyle="1">
    <w:name w:val="Perus Char"/>
    <w:basedOn w:val="DefaultParagraphFont"/>
    <w:link w:val="Perus"/>
    <w:rsid w:val="00D4326F"/>
    <w:rPr>
      <w:rFonts w:ascii="Arial" w:hAnsi="Arial" w:cs="Arial"/>
    </w:rPr>
  </w:style>
  <w:style w:type="character" w:styleId="HeaderChar" w:customStyle="1">
    <w:name w:val="Header Char"/>
    <w:basedOn w:val="DefaultParagraphFont"/>
    <w:link w:val="Header"/>
    <w:uiPriority w:val="99"/>
    <w:rsid w:val="009C0A8B"/>
  </w:style>
  <w:style w:type="paragraph" w:styleId="Footer">
    <w:name w:val="footer"/>
    <w:basedOn w:val="Normal"/>
    <w:link w:val="FooterChar"/>
    <w:uiPriority w:val="99"/>
    <w:unhideWhenUsed/>
    <w:rsid w:val="009C0A8B"/>
    <w:pPr>
      <w:tabs>
        <w:tab w:val="center" w:pos="4819"/>
        <w:tab w:val="right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0A8B"/>
  </w:style>
  <w:style w:type="paragraph" w:styleId="Sisennys" w:customStyle="1">
    <w:name w:val="Sisennys"/>
    <w:basedOn w:val="Perus"/>
    <w:link w:val="SisennysChar"/>
    <w:qFormat/>
    <w:rsid w:val="008424B2"/>
    <w:pPr>
      <w:spacing w:after="240"/>
      <w:ind w:left="2608"/>
    </w:pPr>
  </w:style>
  <w:style w:type="paragraph" w:styleId="Riippuva" w:customStyle="1">
    <w:name w:val="Riippuva"/>
    <w:basedOn w:val="Perus"/>
    <w:next w:val="Sisennys"/>
    <w:link w:val="RiippuvaChar"/>
    <w:qFormat/>
    <w:rsid w:val="00E1071F"/>
    <w:pPr>
      <w:spacing w:after="240"/>
      <w:ind w:left="2608" w:hanging="2608"/>
    </w:pPr>
    <w:rPr>
      <w:lang w:val="en-US"/>
    </w:rPr>
  </w:style>
  <w:style w:type="character" w:styleId="SisennysChar" w:customStyle="1">
    <w:name w:val="Sisennys Char"/>
    <w:basedOn w:val="PerusChar"/>
    <w:link w:val="Sisennys"/>
    <w:rsid w:val="008424B2"/>
    <w:rPr>
      <w:rFonts w:ascii="Arial" w:hAnsi="Arial" w:cs="Arial"/>
    </w:rPr>
  </w:style>
  <w:style w:type="character" w:styleId="RiippuvaChar" w:customStyle="1">
    <w:name w:val="Riippuva Char"/>
    <w:basedOn w:val="PerusChar"/>
    <w:link w:val="Riippuva"/>
    <w:rsid w:val="00E1071F"/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303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Asiakirja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38D89-4C92-4839-85DD-5A8A3BD2BF7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Asiakirja_malli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Pihamäki Eetu</dc:creator>
  <keywords/>
  <dc:description/>
  <lastModifiedBy>Pihamäki Eetu</lastModifiedBy>
  <revision>8</revision>
  <dcterms:created xsi:type="dcterms:W3CDTF">2018-09-21T07:31:00.0000000Z</dcterms:created>
  <dcterms:modified xsi:type="dcterms:W3CDTF">2018-09-26T09:05:47.3628783Z</dcterms:modified>
</coreProperties>
</file>